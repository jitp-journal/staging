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3002" w14:textId="2C31AA4F" w:rsidR="001F4B3B" w:rsidRPr="004C76EF" w:rsidRDefault="00065A9F" w:rsidP="004C76EF">
      <w:pPr>
        <w:pStyle w:val="Heading1"/>
      </w:pPr>
      <w:r w:rsidRPr="004C76EF">
        <w:t>The Title is a Heading 1</w:t>
      </w:r>
    </w:p>
    <w:p w14:paraId="7B4A3003" w14:textId="5C84B497" w:rsidR="001F4B3B" w:rsidRPr="004C76EF" w:rsidRDefault="001F4B3B" w:rsidP="00B11AF7">
      <w:pPr>
        <w:rPr>
          <w:rFonts w:ascii="Calibri" w:hAnsi="Calibri" w:cs="Calibri"/>
        </w:rPr>
      </w:pPr>
    </w:p>
    <w:p w14:paraId="6A10EB48" w14:textId="7F195FC5" w:rsidR="00102EAD" w:rsidRPr="009F0FD7" w:rsidRDefault="00007CDC" w:rsidP="009F0FD7">
      <w:pPr>
        <w:pStyle w:val="Byline"/>
      </w:pPr>
      <w:r>
        <w:t>Thisbe</w:t>
      </w:r>
      <w:r w:rsidR="00102EAD" w:rsidRPr="00094685">
        <w:t xml:space="preserve"> S</w:t>
      </w:r>
      <w:r>
        <w:t>ez</w:t>
      </w:r>
      <w:r w:rsidR="00102EAD" w:rsidRPr="00094685">
        <w:t xml:space="preserve"> Author, University of Record</w:t>
      </w:r>
    </w:p>
    <w:p w14:paraId="220307A2" w14:textId="69489775" w:rsidR="00732E16" w:rsidRPr="00094685" w:rsidRDefault="00732E16" w:rsidP="009F0FD7">
      <w:pPr>
        <w:pStyle w:val="Byline"/>
      </w:pPr>
      <w:r w:rsidRPr="00094685">
        <w:t xml:space="preserve">N. Owen </w:t>
      </w:r>
      <w:proofErr w:type="spellStart"/>
      <w:r w:rsidRPr="00094685">
        <w:t>Winno</w:t>
      </w:r>
      <w:proofErr w:type="spellEnd"/>
      <w:r w:rsidRPr="00094685">
        <w:t>, Affiliated College</w:t>
      </w:r>
    </w:p>
    <w:p w14:paraId="10804E44" w14:textId="77777777" w:rsidR="00102EAD" w:rsidRPr="004C76EF" w:rsidRDefault="00102EAD" w:rsidP="00B11AF7">
      <w:pPr>
        <w:rPr>
          <w:rFonts w:ascii="Calibri" w:hAnsi="Calibri" w:cs="Calibri"/>
        </w:rPr>
      </w:pPr>
    </w:p>
    <w:p w14:paraId="7B4A3007" w14:textId="77777777" w:rsidR="001F4B3B" w:rsidRPr="00B11AF7" w:rsidRDefault="001F4B3B" w:rsidP="00B11AF7"/>
    <w:p w14:paraId="7B4A300A" w14:textId="0FA79539" w:rsidR="001F4B3B" w:rsidRPr="00094685" w:rsidRDefault="006A48F0" w:rsidP="00094685">
      <w:pPr>
        <w:pStyle w:val="Heading2"/>
      </w:pPr>
      <w:r w:rsidRPr="00094685">
        <w:t>Abstract</w:t>
      </w:r>
    </w:p>
    <w:p w14:paraId="7B4A300B" w14:textId="0A521DD8" w:rsidR="001F4B3B" w:rsidRPr="00B11AF7" w:rsidRDefault="006A48F0" w:rsidP="002E508E">
      <w:pPr>
        <w:pStyle w:val="Abstract"/>
      </w:pPr>
      <w:r w:rsidRPr="00B11AF7">
        <w:t xml:space="preserve">Every </w:t>
      </w:r>
      <w:r w:rsidR="00821939">
        <w:t xml:space="preserve">full-length </w:t>
      </w:r>
      <w:r w:rsidRPr="00B11AF7">
        <w:t xml:space="preserve">article </w:t>
      </w:r>
      <w:proofErr w:type="gramStart"/>
      <w:r w:rsidRPr="00B11AF7">
        <w:t>has to</w:t>
      </w:r>
      <w:proofErr w:type="gramEnd"/>
      <w:r w:rsidRPr="00B11AF7">
        <w:t xml:space="preserve"> have an abstract, and every abstract should start with a</w:t>
      </w:r>
      <w:r w:rsidR="00B75D06" w:rsidRPr="00B11AF7">
        <w:t xml:space="preserve"> heading </w:t>
      </w:r>
      <w:r w:rsidRPr="00B11AF7">
        <w:t xml:space="preserve">that just says "Abstract," as you see just before this paragraph. </w:t>
      </w:r>
      <w:proofErr w:type="gramStart"/>
      <w:r w:rsidR="006E7B8C">
        <w:t>However</w:t>
      </w:r>
      <w:proofErr w:type="gramEnd"/>
      <w:r w:rsidR="006E7B8C">
        <w:t xml:space="preserve"> many paragraphs there are in the abstract, highlight them </w:t>
      </w:r>
      <w:r w:rsidR="00A4412F">
        <w:t xml:space="preserve">all </w:t>
      </w:r>
      <w:r w:rsidR="006E7B8C">
        <w:t>and apply the “Abstract” style.</w:t>
      </w:r>
    </w:p>
    <w:p w14:paraId="7B4A300C" w14:textId="77777777" w:rsidR="001F4B3B" w:rsidRPr="00B11AF7" w:rsidRDefault="001F4B3B" w:rsidP="002E508E">
      <w:pPr>
        <w:pStyle w:val="Abstract"/>
      </w:pPr>
    </w:p>
    <w:p w14:paraId="02CCB1AF" w14:textId="77777777" w:rsidR="00ED1747" w:rsidRPr="00B11AF7" w:rsidRDefault="00ED1747" w:rsidP="00ED1747">
      <w:pPr>
        <w:pStyle w:val="Abstract"/>
      </w:pPr>
      <w:r>
        <w:t>Short forms don’t usually have an abstract, and that’s okay. If you don’t see one, just go ahead and skip it.</w:t>
      </w:r>
    </w:p>
    <w:p w14:paraId="450FFD8C" w14:textId="117EB2E9" w:rsidR="00821939" w:rsidRDefault="00821939" w:rsidP="002E508E">
      <w:pPr>
        <w:pStyle w:val="Abstract"/>
      </w:pPr>
    </w:p>
    <w:p w14:paraId="44A26052" w14:textId="6B0F64D8" w:rsidR="00821939" w:rsidRPr="00B11AF7" w:rsidRDefault="00821939" w:rsidP="002E508E">
      <w:pPr>
        <w:pStyle w:val="Abstract"/>
      </w:pPr>
      <w:r>
        <w:t xml:space="preserve">NB: </w:t>
      </w:r>
      <w:r w:rsidR="00ED1747">
        <w:t>Did you notice that the bylines now have their own style? It’s called “Byline</w:t>
      </w:r>
      <w:proofErr w:type="gramStart"/>
      <w:r w:rsidR="00ED1747">
        <w:t>”</w:t>
      </w:r>
      <w:proofErr w:type="gramEnd"/>
      <w:r w:rsidR="00ED1747">
        <w:t xml:space="preserve"> so you know what to use. So far, we haven’t been separately marking the author names within the byline, but I suppose that could change eventually.</w:t>
      </w:r>
    </w:p>
    <w:p w14:paraId="7B4A3015" w14:textId="77777777" w:rsidR="001F4B3B" w:rsidRPr="00B11AF7" w:rsidRDefault="001F4B3B" w:rsidP="00B11AF7"/>
    <w:p w14:paraId="7B4A3016" w14:textId="77777777" w:rsidR="001F4B3B" w:rsidRPr="00B11AF7" w:rsidRDefault="001F4B3B" w:rsidP="00B11AF7"/>
    <w:p w14:paraId="7A0AE678" w14:textId="77777777" w:rsidR="002E508E" w:rsidRDefault="002E508E" w:rsidP="00B11AF7"/>
    <w:p w14:paraId="7B4A301A" w14:textId="27D9CD89" w:rsidR="001F4B3B" w:rsidRPr="00B11AF7" w:rsidRDefault="0084091C" w:rsidP="00B11AF7">
      <w:r>
        <w:t>S</w:t>
      </w:r>
      <w:r w:rsidR="006A48F0" w:rsidRPr="00B11AF7">
        <w:t xml:space="preserve">ometimes the text </w:t>
      </w:r>
      <w:r w:rsidR="00ED1747">
        <w:t xml:space="preserve">of the article </w:t>
      </w:r>
      <w:r w:rsidR="006A48F0" w:rsidRPr="00B11AF7">
        <w:t>starts with a heading, but sometimes it doesn't</w:t>
      </w:r>
      <w:r>
        <w:t xml:space="preserve">; just make sure the style shifts from Abstract to Normal. The Normal style will apply to any body text that isn’t explicitly something else (like a blockquote, </w:t>
      </w:r>
      <w:proofErr w:type="spellStart"/>
      <w:r>
        <w:t>etc</w:t>
      </w:r>
      <w:proofErr w:type="spellEnd"/>
      <w:r>
        <w:t>).</w:t>
      </w:r>
      <w:r w:rsidR="002E508E">
        <w:t xml:space="preserve"> </w:t>
      </w:r>
      <w:r w:rsidR="006A48F0" w:rsidRPr="00B11AF7">
        <w:t xml:space="preserve">Top-level headings within the main text of the article should be </w:t>
      </w:r>
      <w:r w:rsidR="0040051B">
        <w:t>styled as Heading 2</w:t>
      </w:r>
      <w:r w:rsidR="006A48F0" w:rsidRPr="00B11AF7">
        <w:t>, like the one that starts the section below.</w:t>
      </w:r>
      <w:r w:rsidR="001B40BA">
        <w:t xml:space="preserve"> These will then appear in the </w:t>
      </w:r>
      <w:r w:rsidR="0040051B">
        <w:t xml:space="preserve">article’s internal </w:t>
      </w:r>
      <w:r w:rsidR="001B40BA">
        <w:t>table of contents</w:t>
      </w:r>
      <w:r w:rsidR="0040051B">
        <w:t>. (Thanks, Manifold!)</w:t>
      </w:r>
    </w:p>
    <w:p w14:paraId="7B4A301B" w14:textId="77777777" w:rsidR="001F4B3B" w:rsidRPr="00B11AF7" w:rsidRDefault="001F4B3B" w:rsidP="00B11AF7"/>
    <w:p w14:paraId="7B4A301C" w14:textId="2C505160" w:rsidR="001F4B3B" w:rsidRPr="00B11AF7" w:rsidRDefault="006A48F0" w:rsidP="00094685">
      <w:pPr>
        <w:pStyle w:val="Heading2"/>
      </w:pPr>
      <w:r w:rsidRPr="00B11AF7">
        <w:t xml:space="preserve">Body </w:t>
      </w:r>
      <w:r w:rsidR="00AC14C2">
        <w:t>S</w:t>
      </w:r>
      <w:r w:rsidR="00094685">
        <w:t xml:space="preserve">ection </w:t>
      </w:r>
      <w:r w:rsidR="00AC14C2">
        <w:t>H</w:t>
      </w:r>
      <w:r w:rsidR="00094685">
        <w:t xml:space="preserve">eadings </w:t>
      </w:r>
      <w:r w:rsidR="00AC14C2">
        <w:t>T</w:t>
      </w:r>
      <w:r w:rsidR="00094685">
        <w:t>ake</w:t>
      </w:r>
      <w:r w:rsidR="000017B1">
        <w:t xml:space="preserve"> </w:t>
      </w:r>
      <w:r w:rsidR="00AC14C2">
        <w:t>“</w:t>
      </w:r>
      <w:r w:rsidR="000017B1">
        <w:t>Heading 2</w:t>
      </w:r>
      <w:r w:rsidR="00AC14C2">
        <w:t>”</w:t>
      </w:r>
    </w:p>
    <w:p w14:paraId="51EAF27D" w14:textId="77777777" w:rsidR="00ED1747" w:rsidRPr="00ED1747" w:rsidRDefault="00ED1747" w:rsidP="00ED1747">
      <w:r w:rsidRPr="00ED1747">
        <w:t xml:space="preserve">I like the idea of giving each of the major section headings its own id, because that not only enables the table of contents, but also makes it easier to provide direct links to relevant sections, </w:t>
      </w:r>
      <w:proofErr w:type="gramStart"/>
      <w:r w:rsidRPr="00ED1747">
        <w:t>e.g.</w:t>
      </w:r>
      <w:proofErr w:type="gramEnd"/>
      <w:r w:rsidRPr="00ED1747">
        <w:t xml:space="preserve"> for citations in other online journals. Luckily, we no longer need to hard-code those </w:t>
      </w:r>
      <w:proofErr w:type="gramStart"/>
      <w:r w:rsidRPr="00ED1747">
        <w:t>IDs, because</w:t>
      </w:r>
      <w:proofErr w:type="gramEnd"/>
      <w:r w:rsidRPr="00ED1747">
        <w:t xml:space="preserve"> Manifold automatically generates them as part of the TOC-building process. Sweet!</w:t>
      </w:r>
    </w:p>
    <w:p w14:paraId="7B4A301E" w14:textId="77777777" w:rsidR="001F4B3B" w:rsidRPr="00B11AF7" w:rsidRDefault="001F4B3B" w:rsidP="00B11AF7"/>
    <w:p w14:paraId="7B4A301F" w14:textId="23924305" w:rsidR="001F4B3B" w:rsidRDefault="00A5143A" w:rsidP="00B11AF7">
      <w:r>
        <w:t>Some authors will skip lines between</w:t>
      </w:r>
      <w:r w:rsidR="006A48F0" w:rsidRPr="00B11AF7">
        <w:t xml:space="preserve"> paragraphs</w:t>
      </w:r>
      <w:r>
        <w:t>, and some authors will use indentation. Either way, the appropriate paragraphing markup</w:t>
      </w:r>
      <w:r w:rsidR="006A48F0" w:rsidRPr="00B11AF7">
        <w:t xml:space="preserve"> </w:t>
      </w:r>
      <w:r w:rsidR="009C0262">
        <w:t xml:space="preserve">should be </w:t>
      </w:r>
      <w:r w:rsidR="006A48F0" w:rsidRPr="00B11AF7">
        <w:t xml:space="preserve">created </w:t>
      </w:r>
      <w:r w:rsidR="009C0262">
        <w:t>automatically</w:t>
      </w:r>
      <w:r w:rsidR="006A48F0" w:rsidRPr="00B11AF7">
        <w:t>.</w:t>
      </w:r>
      <w:r w:rsidR="009C0262">
        <w:t xml:space="preserve"> </w:t>
      </w:r>
      <w:r w:rsidR="005F0AEC">
        <w:t xml:space="preserve">We’re </w:t>
      </w:r>
      <w:r w:rsidR="00842A3D">
        <w:t xml:space="preserve">also happy to report </w:t>
      </w:r>
      <w:r w:rsidR="005F0AEC">
        <w:t xml:space="preserve">that footnotes can be added in whatever native style the word </w:t>
      </w:r>
      <w:r w:rsidR="005F0AEC">
        <w:lastRenderedPageBreak/>
        <w:t>processor uses (be that Microsoft Word</w:t>
      </w:r>
      <w:r w:rsidR="0085378C">
        <w:rPr>
          <w:rStyle w:val="FootnoteReference"/>
        </w:rPr>
        <w:footnoteReference w:id="1"/>
      </w:r>
      <w:r w:rsidR="005F0AEC">
        <w:t>, Google Docs</w:t>
      </w:r>
      <w:r w:rsidR="0085378C">
        <w:rPr>
          <w:rStyle w:val="FootnoteReference"/>
        </w:rPr>
        <w:footnoteReference w:id="2"/>
      </w:r>
      <w:r w:rsidR="0085378C">
        <w:t xml:space="preserve">, or </w:t>
      </w:r>
      <w:r w:rsidR="00F42687">
        <w:t>LibreOffice Writer</w:t>
      </w:r>
      <w:r w:rsidR="00F42687">
        <w:rPr>
          <w:rStyle w:val="FootnoteReference"/>
        </w:rPr>
        <w:footnoteReference w:id="3"/>
      </w:r>
      <w:r w:rsidR="00F42687">
        <w:t>)</w:t>
      </w:r>
      <w:r w:rsidR="006F03B6">
        <w:t>, and the styles they generate will be properly ingested by Manifold.</w:t>
      </w:r>
    </w:p>
    <w:p w14:paraId="1993B274" w14:textId="5231BE0B" w:rsidR="00ED72DB" w:rsidRDefault="00ED72DB" w:rsidP="00B11AF7"/>
    <w:p w14:paraId="595484C9" w14:textId="09160B9D" w:rsidR="00ED72DB" w:rsidRPr="00ED72DB" w:rsidRDefault="00842A3D" w:rsidP="00B11AF7">
      <w:r>
        <w:t xml:space="preserve">For </w:t>
      </w:r>
      <w:r w:rsidR="00BB12F0">
        <w:t>basic</w:t>
      </w:r>
      <w:r w:rsidR="00ED72DB">
        <w:t xml:space="preserve"> in-line (</w:t>
      </w:r>
      <w:proofErr w:type="gramStart"/>
      <w:r w:rsidR="00ED72DB">
        <w:t>i.e.</w:t>
      </w:r>
      <w:proofErr w:type="gramEnd"/>
      <w:r w:rsidR="00ED72DB">
        <w:t xml:space="preserve"> character-based</w:t>
      </w:r>
      <w:r w:rsidR="002F77C5">
        <w:t>, i.e. span</w:t>
      </w:r>
      <w:r w:rsidR="00ED72DB">
        <w:t xml:space="preserve">) styles like </w:t>
      </w:r>
      <w:r w:rsidR="00ED72DB">
        <w:rPr>
          <w:b/>
          <w:bCs/>
        </w:rPr>
        <w:t>bold</w:t>
      </w:r>
      <w:r w:rsidR="00ED72DB">
        <w:t xml:space="preserve"> and </w:t>
      </w:r>
      <w:r w:rsidR="00ED72DB">
        <w:rPr>
          <w:i/>
          <w:iCs/>
        </w:rPr>
        <w:t>italic</w:t>
      </w:r>
      <w:r w:rsidR="002F77C5" w:rsidRPr="002F77C5">
        <w:t>, for those, you don’t even need a style per se: you can just use the normal boldface or italic buttons.</w:t>
      </w:r>
      <w:r w:rsidR="002F77C5">
        <w:t xml:space="preserve"> </w:t>
      </w:r>
      <w:r w:rsidR="00BB12F0">
        <w:t>I’ll have more to say about non-basic in-line styles when we get to the author bios</w:t>
      </w:r>
      <w:r w:rsidR="002F77C5">
        <w:t xml:space="preserve">, but you should know that the </w:t>
      </w:r>
      <w:r w:rsidR="002F77C5" w:rsidRPr="00842A3D">
        <w:rPr>
          <w:i/>
          <w:iCs/>
        </w:rPr>
        <w:t>custom styles starting with lowercase letters are intended for in-line use, while the custom styles starting with capital letters are for block-displaying chunks like paragraphs and headings</w:t>
      </w:r>
      <w:r w:rsidR="00BB12F0">
        <w:t>.</w:t>
      </w:r>
      <w:r w:rsidR="002F77C5">
        <w:t xml:space="preserve"> LibreOffice keeps the character-based styles on their own tab within the Styles pane; Word mixes them together with paragraph-based styles.</w:t>
      </w:r>
    </w:p>
    <w:p w14:paraId="7B4A3020" w14:textId="77777777" w:rsidR="001F4B3B" w:rsidRPr="00B11AF7" w:rsidRDefault="001F4B3B" w:rsidP="00B11AF7"/>
    <w:p w14:paraId="17D2091E" w14:textId="36E6BDA7" w:rsidR="00E64AEC" w:rsidRDefault="00094685" w:rsidP="00094685">
      <w:pPr>
        <w:pStyle w:val="Heading2"/>
      </w:pPr>
      <w:r>
        <w:t xml:space="preserve">This </w:t>
      </w:r>
      <w:r w:rsidR="00AC14C2">
        <w:t>S</w:t>
      </w:r>
      <w:r>
        <w:t xml:space="preserve">econd </w:t>
      </w:r>
      <w:r w:rsidR="00AC14C2">
        <w:t>B</w:t>
      </w:r>
      <w:r>
        <w:t xml:space="preserve">ody </w:t>
      </w:r>
      <w:r w:rsidR="00AC14C2">
        <w:t>S</w:t>
      </w:r>
      <w:r>
        <w:t>ection</w:t>
      </w:r>
      <w:r w:rsidR="00E64AEC">
        <w:t xml:space="preserve"> is also a Heading 2</w:t>
      </w:r>
    </w:p>
    <w:p w14:paraId="7B4A3021" w14:textId="5DEFB457" w:rsidR="001F4B3B" w:rsidRDefault="00E64AEC" w:rsidP="000759E9">
      <w:r>
        <w:t xml:space="preserve">This section introduces </w:t>
      </w:r>
      <w:r w:rsidR="00D226DA">
        <w:t xml:space="preserve">some features beyond normal text. </w:t>
      </w:r>
      <w:r w:rsidR="006A48F0" w:rsidRPr="00B11AF7">
        <w:t>Here's a figure, with its own caption</w:t>
      </w:r>
      <w:r w:rsidR="00225A40">
        <w:t xml:space="preserve"> and alt text</w:t>
      </w:r>
      <w:r w:rsidR="006A48F0" w:rsidRPr="00B11AF7">
        <w:t>:</w:t>
      </w:r>
    </w:p>
    <w:p w14:paraId="3CB2F4B4" w14:textId="38626120" w:rsidR="00DF27EC" w:rsidRDefault="00DF27EC" w:rsidP="000759E9">
      <w:pPr>
        <w:pStyle w:val="Figure"/>
      </w:pPr>
    </w:p>
    <w:p w14:paraId="3134EA42" w14:textId="74208FFA" w:rsidR="00DF27EC" w:rsidRPr="00B11AF7" w:rsidRDefault="00225A40" w:rsidP="000759E9">
      <w:pPr>
        <w:pStyle w:val="Figure"/>
      </w:pPr>
      <w:r>
        <w:drawing>
          <wp:inline distT="0" distB="0" distL="0" distR="0" wp14:anchorId="2040703E" wp14:editId="6FB02893">
            <wp:extent cx="1652337" cy="1652337"/>
            <wp:effectExtent l="0" t="0" r="0" b="0"/>
            <wp:docPr id="1" name="Picture 1" descr="Within a rectangular frame, a zigzag line from left to right mimics two mountain peaks. Above the line, a circle could be a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thin a rectangular frame, a zigzag line from left to right mimics two mountain peaks. Above the line, a circle could be a su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0575" cy="1680575"/>
                    </a:xfrm>
                    <a:prstGeom prst="rect">
                      <a:avLst/>
                    </a:prstGeom>
                  </pic:spPr>
                </pic:pic>
              </a:graphicData>
            </a:graphic>
          </wp:inline>
        </w:drawing>
      </w:r>
    </w:p>
    <w:p w14:paraId="7B4A3024" w14:textId="25BA901C" w:rsidR="001F4B3B" w:rsidRPr="00B11AF7" w:rsidRDefault="001F4B3B" w:rsidP="000759E9">
      <w:pPr>
        <w:pStyle w:val="Figure"/>
      </w:pPr>
    </w:p>
    <w:p w14:paraId="7B4A3026" w14:textId="3704F609" w:rsidR="001F4B3B" w:rsidRDefault="006A48F0" w:rsidP="000759E9">
      <w:pPr>
        <w:pStyle w:val="Figure"/>
        <w:rPr>
          <w:rStyle w:val="figcaption"/>
        </w:rPr>
      </w:pPr>
      <w:r w:rsidRPr="000759E9">
        <w:rPr>
          <w:rStyle w:val="figcaption"/>
        </w:rPr>
        <w:t xml:space="preserve">Figure 1. </w:t>
      </w:r>
      <w:r w:rsidR="00585931" w:rsidRPr="000759E9">
        <w:rPr>
          <w:rStyle w:val="figcaption"/>
        </w:rPr>
        <w:t>“</w:t>
      </w:r>
      <w:hyperlink r:id="rId8" w:history="1">
        <w:r w:rsidR="00231995" w:rsidRPr="008C4A53">
          <w:rPr>
            <w:rStyle w:val="Hyperlink"/>
          </w:rPr>
          <w:t>Image</w:t>
        </w:r>
      </w:hyperlink>
      <w:r w:rsidR="00585931" w:rsidRPr="000759E9">
        <w:rPr>
          <w:rStyle w:val="figcaption"/>
        </w:rPr>
        <w:t xml:space="preserve">” </w:t>
      </w:r>
      <w:r w:rsidR="00231995" w:rsidRPr="000759E9">
        <w:rPr>
          <w:rStyle w:val="figcaption"/>
        </w:rPr>
        <w:t xml:space="preserve">by </w:t>
      </w:r>
      <w:hyperlink r:id="rId9" w:history="1">
        <w:r w:rsidR="00231995" w:rsidRPr="00E1676E">
          <w:rPr>
            <w:rStyle w:val="Hyperlink"/>
          </w:rPr>
          <w:t>Alfa Design</w:t>
        </w:r>
      </w:hyperlink>
      <w:r w:rsidR="00231995" w:rsidRPr="000759E9">
        <w:rPr>
          <w:rStyle w:val="figcaption"/>
        </w:rPr>
        <w:t xml:space="preserve"> from NounProject.com</w:t>
      </w:r>
      <w:r w:rsidRPr="000759E9">
        <w:rPr>
          <w:rStyle w:val="figcaption"/>
        </w:rPr>
        <w:t>.</w:t>
      </w:r>
      <w:r w:rsidR="00585931" w:rsidRPr="000759E9">
        <w:rPr>
          <w:rStyle w:val="figcaption"/>
        </w:rPr>
        <w:t xml:space="preserve"> This caption has the “figcaption” paragraph style; the </w:t>
      </w:r>
      <w:r w:rsidR="004F663D">
        <w:rPr>
          <w:rStyle w:val="figcaption"/>
        </w:rPr>
        <w:t xml:space="preserve">surrounding </w:t>
      </w:r>
      <w:r w:rsidR="00225A40" w:rsidRPr="000759E9">
        <w:rPr>
          <w:rStyle w:val="figcaption"/>
        </w:rPr>
        <w:t xml:space="preserve">chunk including the image and the caption </w:t>
      </w:r>
      <w:r w:rsidR="004F663D">
        <w:rPr>
          <w:rStyle w:val="figcaption"/>
        </w:rPr>
        <w:t xml:space="preserve">has </w:t>
      </w:r>
      <w:r w:rsidR="00225A40" w:rsidRPr="000759E9">
        <w:rPr>
          <w:rStyle w:val="figcaption"/>
        </w:rPr>
        <w:t>the “</w:t>
      </w:r>
      <w:r w:rsidR="00D226DA">
        <w:rPr>
          <w:rStyle w:val="figcaption"/>
        </w:rPr>
        <w:t>F</w:t>
      </w:r>
      <w:r w:rsidR="00225A40" w:rsidRPr="000759E9">
        <w:rPr>
          <w:rStyle w:val="figcaption"/>
        </w:rPr>
        <w:t>igure” paragraph style.</w:t>
      </w:r>
    </w:p>
    <w:p w14:paraId="3466357E" w14:textId="77777777" w:rsidR="000759E9" w:rsidRPr="000759E9" w:rsidRDefault="000759E9" w:rsidP="000759E9">
      <w:pPr>
        <w:pStyle w:val="Figure"/>
        <w:rPr>
          <w:rStyle w:val="figcaption"/>
        </w:rPr>
      </w:pPr>
    </w:p>
    <w:p w14:paraId="1BB09B60" w14:textId="77777777" w:rsidR="003175DA" w:rsidRDefault="00842A3D" w:rsidP="008349CA">
      <w:r>
        <w:t xml:space="preserve">Word has some </w:t>
      </w:r>
      <w:r w:rsidR="008349CA" w:rsidRPr="008349CA">
        <w:t xml:space="preserve">trouble getting the “Figure” style to apply to blank lines, so </w:t>
      </w:r>
      <w:r w:rsidRPr="008349CA">
        <w:t xml:space="preserve">our Mammoth code that converts .docx files </w:t>
      </w:r>
      <w:r>
        <w:t xml:space="preserve">attempts </w:t>
      </w:r>
      <w:r w:rsidR="008349CA" w:rsidRPr="008349CA">
        <w:t xml:space="preserve">to finesse the </w:t>
      </w:r>
      <w:proofErr w:type="spellStart"/>
      <w:r w:rsidR="008349CA" w:rsidRPr="008349CA">
        <w:t>figcaption</w:t>
      </w:r>
      <w:proofErr w:type="spellEnd"/>
      <w:r w:rsidR="008349CA" w:rsidRPr="008349CA">
        <w:t xml:space="preserve"> placement after the fac</w:t>
      </w:r>
      <w:r>
        <w:t>t</w:t>
      </w:r>
      <w:r w:rsidR="008349CA" w:rsidRPr="008349CA">
        <w:t>.</w:t>
      </w:r>
      <w:r>
        <w:t xml:space="preserve"> Just… check the html output after conversion, just to make sure.</w:t>
      </w:r>
      <w:r w:rsidR="008349CA" w:rsidRPr="008349CA">
        <w:t xml:space="preserve"> </w:t>
      </w:r>
    </w:p>
    <w:p w14:paraId="408445E4" w14:textId="77777777" w:rsidR="003175DA" w:rsidRDefault="003175DA" w:rsidP="008349CA"/>
    <w:p w14:paraId="4848BC61" w14:textId="23619710" w:rsidR="00842A3D" w:rsidRDefault="00842A3D" w:rsidP="008349CA">
      <w:r>
        <w:t xml:space="preserve">In the latest version of the conversion script, image files will use the naming convention </w:t>
      </w:r>
      <w:proofErr w:type="spellStart"/>
      <w:r>
        <w:rPr>
          <w:i/>
          <w:iCs/>
        </w:rPr>
        <w:t>handle</w:t>
      </w:r>
      <w:r w:rsidRPr="00842A3D">
        <w:rPr>
          <w:i/>
          <w:iCs/>
        </w:rPr>
        <w:t>_fig</w:t>
      </w:r>
      <w:proofErr w:type="spellEnd"/>
      <w:r w:rsidRPr="00842A3D">
        <w:rPr>
          <w:i/>
          <w:iCs/>
        </w:rPr>
        <w:t>_</w:t>
      </w:r>
      <w:r>
        <w:rPr>
          <w:i/>
          <w:iCs/>
        </w:rPr>
        <w:t>#</w:t>
      </w:r>
      <w:r>
        <w:t xml:space="preserve">, in all lowercase, where </w:t>
      </w:r>
      <w:r w:rsidRPr="00842A3D">
        <w:rPr>
          <w:i/>
          <w:iCs/>
        </w:rPr>
        <w:t>handle</w:t>
      </w:r>
      <w:r>
        <w:rPr>
          <w:i/>
          <w:iCs/>
        </w:rPr>
        <w:t xml:space="preserve"> </w:t>
      </w:r>
      <w:r>
        <w:t xml:space="preserve">is something like the author’s last name and </w:t>
      </w:r>
      <w:r>
        <w:rPr>
          <w:i/>
          <w:iCs/>
        </w:rPr>
        <w:t>#</w:t>
      </w:r>
      <w:r>
        <w:t xml:space="preserve"> is the number of the figure: so, for example, the image above would have a filename like </w:t>
      </w:r>
      <w:r w:rsidRPr="00842A3D">
        <w:rPr>
          <w:b/>
          <w:bCs/>
        </w:rPr>
        <w:t>author</w:t>
      </w:r>
      <w:r>
        <w:rPr>
          <w:b/>
          <w:bCs/>
        </w:rPr>
        <w:t>_and_winno</w:t>
      </w:r>
      <w:r w:rsidRPr="00842A3D">
        <w:rPr>
          <w:b/>
          <w:bCs/>
        </w:rPr>
        <w:t>_fig_1.png</w:t>
      </w:r>
      <w:r>
        <w:t xml:space="preserve">. This handle will be set at the time of conversion, using the folder name </w:t>
      </w:r>
      <w:r w:rsidR="003175DA">
        <w:t>passed by the staging script</w:t>
      </w:r>
      <w:r>
        <w:t xml:space="preserve">. Stagers may need to copy high-resolution image files provided by authors into the </w:t>
      </w:r>
      <w:r w:rsidR="003175DA">
        <w:t xml:space="preserve">appropriate </w:t>
      </w:r>
      <w:r>
        <w:t xml:space="preserve">folder before </w:t>
      </w:r>
      <w:proofErr w:type="gramStart"/>
      <w:r>
        <w:t>ingestion, and</w:t>
      </w:r>
      <w:proofErr w:type="gramEnd"/>
      <w:r>
        <w:t xml:space="preserve"> </w:t>
      </w:r>
      <w:r w:rsidR="003175DA">
        <w:t xml:space="preserve">confirm </w:t>
      </w:r>
      <w:r>
        <w:t xml:space="preserve">that </w:t>
      </w:r>
      <w:r w:rsidR="003175DA">
        <w:t xml:space="preserve">the image files share a </w:t>
      </w:r>
      <w:r>
        <w:t>naming convention.</w:t>
      </w:r>
    </w:p>
    <w:p w14:paraId="3D00FF69" w14:textId="77777777" w:rsidR="00842A3D" w:rsidRDefault="00842A3D" w:rsidP="008349CA"/>
    <w:p w14:paraId="17D91F52" w14:textId="4F410D8C" w:rsidR="008349CA" w:rsidRPr="003175DA" w:rsidRDefault="003175DA" w:rsidP="003175DA">
      <w:pPr>
        <w:rPr>
          <w:rStyle w:val="code"/>
        </w:rPr>
      </w:pPr>
      <w:r>
        <w:lastRenderedPageBreak/>
        <w:t xml:space="preserve">As far as accessibility, </w:t>
      </w:r>
      <w:r w:rsidR="00842A3D" w:rsidRPr="008349CA">
        <w:t>I am pleased to report that any built-in alt text will get picked up by Mammoth!</w:t>
      </w:r>
      <w:r w:rsidR="00842A3D">
        <w:t xml:space="preserve"> If the alt text is not stored in the same file, though, stagers will have to edit the html file to add it before ingestion into Manifold.</w:t>
      </w:r>
      <w:r>
        <w:t xml:space="preserve"> The html placement looks like this: </w:t>
      </w:r>
      <w:r w:rsidRPr="003175DA">
        <w:rPr>
          <w:rStyle w:val="code"/>
          <w:b/>
          <w:bCs/>
        </w:rPr>
        <w:t>&lt;</w:t>
      </w:r>
      <w:proofErr w:type="spellStart"/>
      <w:r w:rsidRPr="003175DA">
        <w:rPr>
          <w:rStyle w:val="code"/>
          <w:b/>
          <w:bCs/>
        </w:rPr>
        <w:t>img</w:t>
      </w:r>
      <w:proofErr w:type="spellEnd"/>
      <w:r w:rsidRPr="003175DA">
        <w:rPr>
          <w:rStyle w:val="code"/>
          <w:b/>
          <w:bCs/>
        </w:rPr>
        <w:t xml:space="preserve"> </w:t>
      </w:r>
      <w:proofErr w:type="spellStart"/>
      <w:r w:rsidRPr="003175DA">
        <w:rPr>
          <w:rStyle w:val="code"/>
          <w:b/>
          <w:bCs/>
        </w:rPr>
        <w:t>src</w:t>
      </w:r>
      <w:proofErr w:type="spellEnd"/>
      <w:r w:rsidRPr="003175DA">
        <w:rPr>
          <w:rStyle w:val="code"/>
          <w:b/>
          <w:bCs/>
        </w:rPr>
        <w:t xml:space="preserve">="author_and_winno_fig_1.png" </w:t>
      </w:r>
      <w:r w:rsidRPr="003175DA">
        <w:rPr>
          <w:rStyle w:val="code"/>
          <w:i/>
          <w:iCs/>
        </w:rPr>
        <w:t>alt=</w:t>
      </w:r>
      <w:r>
        <w:rPr>
          <w:rStyle w:val="code"/>
          <w:i/>
          <w:iCs/>
        </w:rPr>
        <w:t>"Example description emphasizing the main content of the figure, which doesn’t need to repeat the fact that it’s an image.</w:t>
      </w:r>
      <w:r w:rsidRPr="003175DA">
        <w:rPr>
          <w:rStyle w:val="code"/>
          <w:i/>
          <w:iCs/>
        </w:rPr>
        <w:t>"</w:t>
      </w:r>
      <w:r w:rsidRPr="003175DA">
        <w:rPr>
          <w:rStyle w:val="code"/>
          <w:b/>
          <w:bCs/>
        </w:rPr>
        <w:t>&gt;</w:t>
      </w:r>
      <w:r w:rsidRPr="003175DA">
        <w:t xml:space="preserve"> (You would </w:t>
      </w:r>
      <w:r>
        <w:t xml:space="preserve">find the part in bold, then </w:t>
      </w:r>
      <w:r w:rsidRPr="003175DA">
        <w:t>add something</w:t>
      </w:r>
      <w:r>
        <w:t xml:space="preserve"> like the part in italics. Note that this all happens between the less-than and greater-than signs.)</w:t>
      </w:r>
    </w:p>
    <w:p w14:paraId="1FD93C29" w14:textId="77777777" w:rsidR="003175DA" w:rsidRPr="008349CA" w:rsidRDefault="003175DA" w:rsidP="008349CA"/>
    <w:p w14:paraId="7B4A3027" w14:textId="2A36EAC4" w:rsidR="001F4B3B" w:rsidRDefault="001F4B3B" w:rsidP="00B11AF7"/>
    <w:p w14:paraId="0F600BB2" w14:textId="11D283C7" w:rsidR="00AC14C2" w:rsidRDefault="00AC14C2" w:rsidP="00CE19FD">
      <w:pPr>
        <w:pStyle w:val="Heading3"/>
      </w:pPr>
      <w:r>
        <w:t xml:space="preserve">For sub-sections, </w:t>
      </w:r>
      <w:r w:rsidR="00C34855">
        <w:t xml:space="preserve">like this one on block quotes, </w:t>
      </w:r>
      <w:r>
        <w:t>use Heading 3</w:t>
      </w:r>
    </w:p>
    <w:p w14:paraId="76A37151" w14:textId="00C79704" w:rsidR="00E64AEC" w:rsidRDefault="006A48F0" w:rsidP="00B11AF7">
      <w:r w:rsidRPr="00B11AF7">
        <w:t xml:space="preserve">Should the authors quote someone at length in a block quote, use </w:t>
      </w:r>
      <w:r w:rsidR="00E64AEC">
        <w:t>the “</w:t>
      </w:r>
      <w:r w:rsidR="00284D8E">
        <w:t>B</w:t>
      </w:r>
      <w:r w:rsidR="00E64AEC">
        <w:t>lockquote” style</w:t>
      </w:r>
      <w:r w:rsidRPr="00B11AF7">
        <w:t xml:space="preserve">, which will </w:t>
      </w:r>
      <w:r w:rsidR="00E64AEC">
        <w:t xml:space="preserve">render </w:t>
      </w:r>
      <w:r w:rsidRPr="00B11AF7">
        <w:t>appropriately</w:t>
      </w:r>
      <w:r w:rsidR="00E64AEC">
        <w:t>:</w:t>
      </w:r>
    </w:p>
    <w:p w14:paraId="2DF0F0CC" w14:textId="77777777" w:rsidR="00284D8E" w:rsidRDefault="005908EC" w:rsidP="00D62207">
      <w:pPr>
        <w:pStyle w:val="Blockquote"/>
      </w:pPr>
      <w:r>
        <w:t>Blockquotes are often long, but sometimes you just want to set them off from the rest of the body even if they only extend over two lines.</w:t>
      </w:r>
    </w:p>
    <w:p w14:paraId="7B4A3028" w14:textId="6C6DAA73" w:rsidR="001F4B3B" w:rsidRPr="00B11AF7" w:rsidRDefault="00284D8E" w:rsidP="00284D8E">
      <w:pPr>
        <w:pStyle w:val="Blockquote"/>
        <w:ind w:firstLine="360"/>
      </w:pPr>
      <w:r>
        <w:t xml:space="preserve">You can continue a blockquote across several paragraphs, </w:t>
      </w:r>
      <w:proofErr w:type="gramStart"/>
      <w:r>
        <w:t>as long as</w:t>
      </w:r>
      <w:proofErr w:type="gramEnd"/>
      <w:r>
        <w:t xml:space="preserve"> there’s no other style intervening</w:t>
      </w:r>
      <w:r w:rsidR="00D62207">
        <w:t xml:space="preserve"> </w:t>
      </w:r>
      <w:r>
        <w:t xml:space="preserve">between the “Blockquote” style chunks. </w:t>
      </w:r>
      <w:r w:rsidR="006A48F0" w:rsidRPr="00B11AF7">
        <w:t xml:space="preserve">(Nota 2016, 44) </w:t>
      </w:r>
    </w:p>
    <w:p w14:paraId="7B4A3029" w14:textId="77777777" w:rsidR="001F4B3B" w:rsidRPr="00B11AF7" w:rsidRDefault="001F4B3B" w:rsidP="00B11AF7"/>
    <w:p w14:paraId="780352AE" w14:textId="77777777" w:rsidR="00842A3D" w:rsidRDefault="00842A3D" w:rsidP="00842A3D">
      <w:pPr>
        <w:pStyle w:val="Heading3"/>
      </w:pPr>
      <w:r>
        <w:t xml:space="preserve">Here’s another sub-section, this time on </w:t>
      </w:r>
      <w:proofErr w:type="gramStart"/>
      <w:r>
        <w:t>tables</w:t>
      </w:r>
      <w:proofErr w:type="gramEnd"/>
    </w:p>
    <w:p w14:paraId="71FE28A9" w14:textId="743AF798" w:rsidR="00842A3D" w:rsidRPr="00A91C92" w:rsidRDefault="00842A3D" w:rsidP="00842A3D">
      <w:r>
        <w:t xml:space="preserve">Tables should have a header and a caption. You can use built-in </w:t>
      </w:r>
      <w:r w:rsidR="00A91C92">
        <w:t xml:space="preserve">tools </w:t>
      </w:r>
      <w:r>
        <w:t xml:space="preserve">to </w:t>
      </w:r>
      <w:r w:rsidR="00A91C92">
        <w:t xml:space="preserve">place the table, </w:t>
      </w:r>
      <w:r>
        <w:t xml:space="preserve">and </w:t>
      </w:r>
      <w:r w:rsidR="00A91C92">
        <w:t xml:space="preserve">the </w:t>
      </w:r>
      <w:r w:rsidR="00A91C92" w:rsidRPr="00A91C92">
        <w:rPr>
          <w:i/>
          <w:iCs/>
        </w:rPr>
        <w:t>Caption</w:t>
      </w:r>
      <w:r w:rsidR="00A91C92">
        <w:t xml:space="preserve"> style for the caption itself. To designate the first row or column as a header in MS Word, place your cursor within the table to activate the Table Design options menu in the ribbon, and ensure either Header Row or First Column is checked, as needed.</w:t>
      </w:r>
      <w:r w:rsidR="00CF6A1E">
        <w:t xml:space="preserve"> In LibreOffice, you can indicate whether there is a table heading when you’re first inputting the table, or (if it already exists) you can directly select the Table Heading paragraph style from the Styles Pane.</w:t>
      </w:r>
    </w:p>
    <w:p w14:paraId="4EB0CC92" w14:textId="77777777" w:rsidR="00A91C92" w:rsidRDefault="00A91C92" w:rsidP="00842A3D"/>
    <w:tbl>
      <w:tblPr>
        <w:tblStyle w:val="TableGrid"/>
        <w:tblW w:w="0" w:type="auto"/>
        <w:tblLook w:val="06A0" w:firstRow="1" w:lastRow="0" w:firstColumn="1" w:lastColumn="0" w:noHBand="1" w:noVBand="1"/>
      </w:tblPr>
      <w:tblGrid>
        <w:gridCol w:w="2337"/>
        <w:gridCol w:w="2337"/>
        <w:gridCol w:w="2338"/>
        <w:gridCol w:w="2338"/>
      </w:tblGrid>
      <w:tr w:rsidR="00842A3D" w14:paraId="23270A0B" w14:textId="77777777" w:rsidTr="00966F96">
        <w:trPr>
          <w:tblHeader/>
        </w:trPr>
        <w:tc>
          <w:tcPr>
            <w:tcW w:w="2337" w:type="dxa"/>
          </w:tcPr>
          <w:p w14:paraId="5E55D4B9" w14:textId="33B943A9" w:rsidR="00842A3D" w:rsidRDefault="00A91C92" w:rsidP="00842A3D">
            <w:r>
              <w:t>Observation</w:t>
            </w:r>
          </w:p>
        </w:tc>
        <w:tc>
          <w:tcPr>
            <w:tcW w:w="2337" w:type="dxa"/>
          </w:tcPr>
          <w:p w14:paraId="1DCEACED" w14:textId="52B806C6" w:rsidR="00842A3D" w:rsidRDefault="00A91C92" w:rsidP="00842A3D">
            <w:r>
              <w:t>Variable 1</w:t>
            </w:r>
          </w:p>
        </w:tc>
        <w:tc>
          <w:tcPr>
            <w:tcW w:w="2338" w:type="dxa"/>
          </w:tcPr>
          <w:p w14:paraId="1CCCD345" w14:textId="49BCB791" w:rsidR="00842A3D" w:rsidRDefault="00A91C92" w:rsidP="00842A3D">
            <w:r>
              <w:t>Variable 2</w:t>
            </w:r>
          </w:p>
        </w:tc>
        <w:tc>
          <w:tcPr>
            <w:tcW w:w="2338" w:type="dxa"/>
          </w:tcPr>
          <w:p w14:paraId="78D1C95E" w14:textId="5498D787" w:rsidR="00842A3D" w:rsidRDefault="00A91C92" w:rsidP="00842A3D">
            <w:r>
              <w:t>Calculated Variable</w:t>
            </w:r>
          </w:p>
        </w:tc>
      </w:tr>
      <w:tr w:rsidR="00842A3D" w14:paraId="3D8EDFCF" w14:textId="77777777" w:rsidTr="00966F96">
        <w:tc>
          <w:tcPr>
            <w:tcW w:w="2337" w:type="dxa"/>
          </w:tcPr>
          <w:p w14:paraId="2BB91B3E" w14:textId="003C3775" w:rsidR="00842A3D" w:rsidRDefault="00A91C92" w:rsidP="00842A3D">
            <w:r>
              <w:t>First</w:t>
            </w:r>
          </w:p>
        </w:tc>
        <w:tc>
          <w:tcPr>
            <w:tcW w:w="2337" w:type="dxa"/>
          </w:tcPr>
          <w:p w14:paraId="7756EBCB" w14:textId="404166A7" w:rsidR="00842A3D" w:rsidRDefault="00A91C92" w:rsidP="00842A3D">
            <w:r>
              <w:t>23</w:t>
            </w:r>
          </w:p>
        </w:tc>
        <w:tc>
          <w:tcPr>
            <w:tcW w:w="2338" w:type="dxa"/>
          </w:tcPr>
          <w:p w14:paraId="5CA0B584" w14:textId="69C485AF" w:rsidR="00842A3D" w:rsidRDefault="00A91C92" w:rsidP="00842A3D">
            <w:r>
              <w:t>45</w:t>
            </w:r>
          </w:p>
        </w:tc>
        <w:tc>
          <w:tcPr>
            <w:tcW w:w="2338" w:type="dxa"/>
          </w:tcPr>
          <w:p w14:paraId="1C608304" w14:textId="050C27C2" w:rsidR="00842A3D" w:rsidRDefault="00A91C92" w:rsidP="00842A3D">
            <w:r>
              <w:t>68</w:t>
            </w:r>
          </w:p>
        </w:tc>
      </w:tr>
      <w:tr w:rsidR="00842A3D" w14:paraId="15D3607D" w14:textId="77777777" w:rsidTr="00966F96">
        <w:tc>
          <w:tcPr>
            <w:tcW w:w="2337" w:type="dxa"/>
          </w:tcPr>
          <w:p w14:paraId="2D2CDA3F" w14:textId="3A8A1C74" w:rsidR="00842A3D" w:rsidRDefault="00A91C92" w:rsidP="00842A3D">
            <w:r>
              <w:t>Second</w:t>
            </w:r>
          </w:p>
        </w:tc>
        <w:tc>
          <w:tcPr>
            <w:tcW w:w="2337" w:type="dxa"/>
          </w:tcPr>
          <w:p w14:paraId="2CBD78C2" w14:textId="36B1FE23" w:rsidR="00842A3D" w:rsidRDefault="00A91C92" w:rsidP="00842A3D">
            <w:r>
              <w:t>71</w:t>
            </w:r>
          </w:p>
        </w:tc>
        <w:tc>
          <w:tcPr>
            <w:tcW w:w="2338" w:type="dxa"/>
          </w:tcPr>
          <w:p w14:paraId="7BCE6418" w14:textId="7DDE6FFE" w:rsidR="00842A3D" w:rsidRDefault="00A91C92" w:rsidP="00842A3D">
            <w:r>
              <w:t>90</w:t>
            </w:r>
          </w:p>
        </w:tc>
        <w:tc>
          <w:tcPr>
            <w:tcW w:w="2338" w:type="dxa"/>
          </w:tcPr>
          <w:p w14:paraId="37E2E0B5" w14:textId="3631C80A" w:rsidR="00842A3D" w:rsidRDefault="00A91C92" w:rsidP="00842A3D">
            <w:r>
              <w:t>161</w:t>
            </w:r>
          </w:p>
        </w:tc>
      </w:tr>
    </w:tbl>
    <w:p w14:paraId="6FD16882" w14:textId="77777777" w:rsidR="00842A3D" w:rsidRDefault="00842A3D" w:rsidP="00842A3D"/>
    <w:p w14:paraId="44F3A8CA" w14:textId="1CF3D33B" w:rsidR="00842A3D" w:rsidRDefault="00A91C92" w:rsidP="00A91C92">
      <w:pPr>
        <w:pStyle w:val="Caption"/>
      </w:pPr>
      <w:r>
        <w:t xml:space="preserve">Table 1. This table is made up in such a way as to </w:t>
      </w:r>
      <w:r w:rsidR="00F7547B">
        <w:t>include</w:t>
      </w:r>
      <w:r>
        <w:t xml:space="preserve"> all ten digits, for font-checking purposes.</w:t>
      </w:r>
    </w:p>
    <w:p w14:paraId="42F1C0A4" w14:textId="77777777" w:rsidR="00842A3D" w:rsidRDefault="00842A3D" w:rsidP="00842A3D"/>
    <w:p w14:paraId="52983AD7" w14:textId="77777777" w:rsidR="00842A3D" w:rsidRDefault="00842A3D" w:rsidP="00842A3D"/>
    <w:p w14:paraId="2388B8FD" w14:textId="64171069" w:rsidR="00842A3D" w:rsidRDefault="00842A3D" w:rsidP="00842A3D">
      <w:pPr>
        <w:pStyle w:val="Heading2"/>
      </w:pPr>
      <w:r>
        <w:t>Conclusion</w:t>
      </w:r>
    </w:p>
    <w:p w14:paraId="7B4A302A" w14:textId="3E6AD561" w:rsidR="001F4B3B" w:rsidRPr="00B11AF7" w:rsidRDefault="006A48F0" w:rsidP="00B11AF7">
      <w:r w:rsidRPr="00B11AF7">
        <w:t>This will be a short article, so I'll end it here.</w:t>
      </w:r>
    </w:p>
    <w:p w14:paraId="7B4A3033" w14:textId="28E5DE43" w:rsidR="001F4B3B" w:rsidRDefault="001F4B3B" w:rsidP="00B11AF7"/>
    <w:p w14:paraId="158C7F05" w14:textId="006115A0" w:rsidR="008C4A53" w:rsidRDefault="008C4A53" w:rsidP="00094685">
      <w:pPr>
        <w:pStyle w:val="Heading2"/>
      </w:pPr>
      <w:r>
        <w:lastRenderedPageBreak/>
        <w:t>References</w:t>
      </w:r>
    </w:p>
    <w:p w14:paraId="27875BB7" w14:textId="50FB367B" w:rsidR="008C4A53" w:rsidRPr="008C4A53" w:rsidRDefault="00A22CB0" w:rsidP="008C4A53">
      <w:r>
        <w:t>As of 2021-11-08, we now use “References” as the title of the references section. It should be styled as a Heading 2, like the other section headings.</w:t>
      </w:r>
      <w:r w:rsidR="007058DE">
        <w:t xml:space="preserve"> Actual bibliographic entries, though, should take the paragraph-level “</w:t>
      </w:r>
      <w:r w:rsidR="00783BFF">
        <w:t>Reference</w:t>
      </w:r>
      <w:r w:rsidR="007058DE">
        <w:t>” style.</w:t>
      </w:r>
    </w:p>
    <w:p w14:paraId="55F9D794" w14:textId="77777777" w:rsidR="008C4A53" w:rsidRPr="00B11AF7" w:rsidRDefault="008C4A53" w:rsidP="00B11AF7"/>
    <w:p w14:paraId="7B4A3037" w14:textId="5B6927CC" w:rsidR="001F4B3B" w:rsidRPr="00B11AF7" w:rsidRDefault="006A48F0" w:rsidP="00CE2EB9">
      <w:pPr>
        <w:pStyle w:val="Reference"/>
      </w:pPr>
      <w:r w:rsidRPr="00B11AF7">
        <w:t xml:space="preserve">Somme, </w:t>
      </w:r>
      <w:proofErr w:type="spellStart"/>
      <w:r w:rsidRPr="00B11AF7">
        <w:t>Nehm</w:t>
      </w:r>
      <w:proofErr w:type="spellEnd"/>
      <w:r w:rsidRPr="00B11AF7">
        <w:t xml:space="preserve">. 2015. "Article Title." </w:t>
      </w:r>
      <w:r w:rsidRPr="00195B7F">
        <w:rPr>
          <w:i/>
          <w:iCs/>
        </w:rPr>
        <w:t>Venue of Publication</w:t>
      </w:r>
      <w:r w:rsidRPr="00B11AF7">
        <w:t xml:space="preserve"> 12, no. 3: 456–78.</w:t>
      </w:r>
    </w:p>
    <w:p w14:paraId="7B4A3038" w14:textId="77777777" w:rsidR="001F4B3B" w:rsidRPr="00B11AF7" w:rsidRDefault="001F4B3B" w:rsidP="00783BFF">
      <w:pPr>
        <w:ind w:left="720" w:hanging="720"/>
      </w:pPr>
    </w:p>
    <w:p w14:paraId="7B4A3039" w14:textId="720CCD04" w:rsidR="001F4B3B" w:rsidRPr="00B11AF7" w:rsidRDefault="006A48F0" w:rsidP="00CE2EB9">
      <w:pPr>
        <w:pStyle w:val="Reference"/>
      </w:pPr>
      <w:proofErr w:type="spellStart"/>
      <w:r w:rsidRPr="00B11AF7">
        <w:t>Therwan</w:t>
      </w:r>
      <w:proofErr w:type="spellEnd"/>
      <w:r w:rsidRPr="00B11AF7">
        <w:t xml:space="preserve">, Hannah. 2014. </w:t>
      </w:r>
      <w:r w:rsidR="009213F1">
        <w:t xml:space="preserve">“Title of Chapter in Edited Collection.” </w:t>
      </w:r>
      <w:r w:rsidRPr="00195B7F">
        <w:rPr>
          <w:i/>
          <w:iCs/>
        </w:rPr>
        <w:t>Book Title: Probably Longer than This</w:t>
      </w:r>
      <w:r w:rsidRPr="00B11AF7">
        <w:t>. Publisher: City, ST.</w:t>
      </w:r>
      <w:r w:rsidR="009213F1">
        <w:t xml:space="preserve"> 9</w:t>
      </w:r>
      <w:r w:rsidR="00783BFF">
        <w:t>-10.</w:t>
      </w:r>
    </w:p>
    <w:p w14:paraId="7B4A303A" w14:textId="77777777" w:rsidR="001F4B3B" w:rsidRPr="00B11AF7" w:rsidRDefault="001F4B3B" w:rsidP="00B11AF7"/>
    <w:p w14:paraId="7B4A303B" w14:textId="1522BD05" w:rsidR="001F4B3B" w:rsidRPr="00B11AF7" w:rsidRDefault="006A48F0" w:rsidP="00CE2EB9">
      <w:pPr>
        <w:pStyle w:val="Reference"/>
      </w:pPr>
      <w:r w:rsidRPr="00B11AF7">
        <w:t xml:space="preserve">Nota, Bennie. 2016. "Each Source, A New Paragraph." </w:t>
      </w:r>
      <w:r w:rsidRPr="00CE2EB9">
        <w:rPr>
          <w:i/>
          <w:iCs/>
        </w:rPr>
        <w:t>Keeps Entries Distinct</w:t>
      </w:r>
      <w:r w:rsidR="00CE2EB9">
        <w:t>.</w:t>
      </w:r>
      <w:r w:rsidRPr="00B11AF7">
        <w:t xml:space="preserve"> </w:t>
      </w:r>
      <w:hyperlink r:id="rId10" w:history="1">
        <w:r w:rsidRPr="00CE2EB9">
          <w:rPr>
            <w:rStyle w:val="Hyperlink"/>
          </w:rPr>
          <w:t>http://may.require.searchandreplace</w:t>
        </w:r>
      </w:hyperlink>
      <w:r w:rsidR="00CE2EB9">
        <w:t>.</w:t>
      </w:r>
    </w:p>
    <w:p w14:paraId="7B4A303D" w14:textId="77777777" w:rsidR="001F4B3B" w:rsidRPr="00B11AF7" w:rsidRDefault="001F4B3B" w:rsidP="00B11AF7"/>
    <w:p w14:paraId="2E945E27" w14:textId="77777777" w:rsidR="00CE2EB9" w:rsidRDefault="00CE2EB9" w:rsidP="00B11AF7"/>
    <w:p w14:paraId="734A6BDD" w14:textId="17775603" w:rsidR="00CE2EB9" w:rsidRDefault="00CE2EB9" w:rsidP="00094685">
      <w:pPr>
        <w:pStyle w:val="Heading2"/>
      </w:pPr>
      <w:r>
        <w:t>Appendix</w:t>
      </w:r>
      <w:r w:rsidR="00F831A5">
        <w:t xml:space="preserve"> A</w:t>
      </w:r>
      <w:r w:rsidR="009B5D60">
        <w:t>:</w:t>
      </w:r>
      <w:r w:rsidR="009B5D60" w:rsidRPr="009B5D60">
        <w:t xml:space="preserve"> </w:t>
      </w:r>
      <w:r w:rsidR="009B5D60" w:rsidRPr="00B11AF7">
        <w:t>Sample Materials from Workshop</w:t>
      </w:r>
    </w:p>
    <w:p w14:paraId="7B4A303E" w14:textId="4D3D0913" w:rsidR="001F4B3B" w:rsidRPr="00B11AF7" w:rsidRDefault="006A48F0" w:rsidP="00B11AF7">
      <w:r w:rsidRPr="00B11AF7">
        <w:t xml:space="preserve">An appendix, if it exists, comes after the main article's bibliography. It should </w:t>
      </w:r>
      <w:r w:rsidR="00542849">
        <w:t xml:space="preserve">be styled </w:t>
      </w:r>
      <w:r w:rsidRPr="00B11AF7">
        <w:t>with a</w:t>
      </w:r>
      <w:r w:rsidR="00542849">
        <w:t xml:space="preserve"> “Heading 2” </w:t>
      </w:r>
      <w:r w:rsidRPr="00B11AF7">
        <w:t>that includes the word "Appendix" and a section title</w:t>
      </w:r>
      <w:r w:rsidR="009B5D60">
        <w:t>, as well as alphabetical numbering if there’s more than one</w:t>
      </w:r>
      <w:r w:rsidRPr="00B11AF7">
        <w:t>.</w:t>
      </w:r>
      <w:r w:rsidR="009C1C9F">
        <w:t xml:space="preserve"> </w:t>
      </w:r>
      <w:r w:rsidR="009C1C9F" w:rsidRPr="009C1C9F">
        <w:t xml:space="preserve">The text within the appendix, though, can just be </w:t>
      </w:r>
      <w:r w:rsidR="009C1C9F">
        <w:t xml:space="preserve">in the </w:t>
      </w:r>
      <w:r w:rsidR="009C1C9F" w:rsidRPr="009C1C9F">
        <w:t>“Normal”</w:t>
      </w:r>
      <w:r w:rsidR="009C1C9F">
        <w:t xml:space="preserve"> style</w:t>
      </w:r>
    </w:p>
    <w:p w14:paraId="7B4A3041" w14:textId="77777777" w:rsidR="001F4B3B" w:rsidRPr="00B11AF7" w:rsidRDefault="001F4B3B" w:rsidP="00B11AF7"/>
    <w:p w14:paraId="7B4A3042" w14:textId="23307AD1" w:rsidR="001F4B3B" w:rsidRPr="00B11AF7" w:rsidRDefault="006A48F0" w:rsidP="00B11AF7">
      <w:r w:rsidRPr="00B11AF7">
        <w:t xml:space="preserve">Should the appendix be a PDF, </w:t>
      </w:r>
      <w:r w:rsidR="004C76EF">
        <w:t>we’ll need to manually attach the file as embedded media.</w:t>
      </w:r>
    </w:p>
    <w:p w14:paraId="7B4A3044" w14:textId="77777777" w:rsidR="001F4B3B" w:rsidRPr="00B11AF7" w:rsidRDefault="001F4B3B" w:rsidP="00B11AF7"/>
    <w:p w14:paraId="7B4A3045" w14:textId="438C26A9" w:rsidR="001F4B3B" w:rsidRPr="00CE19FD" w:rsidRDefault="006A48F0" w:rsidP="00CE19FD">
      <w:pPr>
        <w:pStyle w:val="Heading3"/>
      </w:pPr>
      <w:r w:rsidRPr="00CE19FD">
        <w:t>Headers can get pretty small</w:t>
      </w:r>
      <w:r w:rsidR="004C76EF" w:rsidRPr="00CE19FD">
        <w:t xml:space="preserve"> in </w:t>
      </w:r>
      <w:proofErr w:type="gramStart"/>
      <w:r w:rsidR="004C76EF" w:rsidRPr="00CE19FD">
        <w:t>Appendixes</w:t>
      </w:r>
      <w:proofErr w:type="gramEnd"/>
    </w:p>
    <w:p w14:paraId="7B4A3046" w14:textId="09FCD26D" w:rsidR="001F4B3B" w:rsidRPr="00B11AF7" w:rsidRDefault="006A48F0" w:rsidP="00B11AF7">
      <w:r w:rsidRPr="00B11AF7">
        <w:t xml:space="preserve">In the main body of the article, each section starts with </w:t>
      </w:r>
      <w:r w:rsidR="004C76EF">
        <w:t>“Heading 2</w:t>
      </w:r>
      <w:r w:rsidRPr="00B11AF7">
        <w:t>,</w:t>
      </w:r>
      <w:r w:rsidR="004C76EF">
        <w:t>”</w:t>
      </w:r>
      <w:r w:rsidRPr="00B11AF7">
        <w:t xml:space="preserve"> because the main title of the article is </w:t>
      </w:r>
      <w:r w:rsidR="004C76EF">
        <w:t>“Heading 1</w:t>
      </w:r>
      <w:r w:rsidRPr="00B11AF7">
        <w:t>.</w:t>
      </w:r>
      <w:r w:rsidR="004C76EF">
        <w:t>”</w:t>
      </w:r>
      <w:r w:rsidRPr="00B11AF7">
        <w:t xml:space="preserve"> In an appendix, everything's knocked down a peg: because the main title of the appendix </w:t>
      </w:r>
      <w:proofErr w:type="gramStart"/>
      <w:r w:rsidRPr="00B11AF7">
        <w:t xml:space="preserve">is </w:t>
      </w:r>
      <w:r w:rsidR="004C76EF">
        <w:t>”Heading</w:t>
      </w:r>
      <w:proofErr w:type="gramEnd"/>
      <w:r w:rsidR="004C76EF">
        <w:t xml:space="preserve"> 2</w:t>
      </w:r>
      <w:r w:rsidRPr="00B11AF7">
        <w:t>,</w:t>
      </w:r>
      <w:r w:rsidR="004C76EF">
        <w:t>”</w:t>
      </w:r>
      <w:r w:rsidRPr="00B11AF7">
        <w:t xml:space="preserve"> here sections start with </w:t>
      </w:r>
      <w:r w:rsidR="004C76EF">
        <w:t>“Heading 3</w:t>
      </w:r>
      <w:r w:rsidRPr="00B11AF7">
        <w:t>.</w:t>
      </w:r>
      <w:r w:rsidR="004C76EF">
        <w:t>”</w:t>
      </w:r>
    </w:p>
    <w:p w14:paraId="7B4A3047" w14:textId="77777777" w:rsidR="001F4B3B" w:rsidRPr="00B11AF7" w:rsidRDefault="001F4B3B" w:rsidP="00B11AF7"/>
    <w:p w14:paraId="7B4A3048" w14:textId="1EE43BD4" w:rsidR="001F4B3B" w:rsidRPr="00CE19FD" w:rsidRDefault="006A48F0" w:rsidP="00CE19FD">
      <w:pPr>
        <w:pStyle w:val="Heading4"/>
      </w:pPr>
      <w:r w:rsidRPr="00CE19FD">
        <w:t xml:space="preserve">I mean, really </w:t>
      </w:r>
      <w:proofErr w:type="gramStart"/>
      <w:r w:rsidRPr="00CE19FD">
        <w:t>small</w:t>
      </w:r>
      <w:proofErr w:type="gramEnd"/>
    </w:p>
    <w:p w14:paraId="7B4A3049" w14:textId="77777777" w:rsidR="001F4B3B" w:rsidRPr="00B11AF7" w:rsidRDefault="006A48F0" w:rsidP="00B11AF7">
      <w:r w:rsidRPr="00B11AF7">
        <w:t xml:space="preserve">Thus, if you run into subsections, you'll be down to the h4 level. </w:t>
      </w:r>
    </w:p>
    <w:p w14:paraId="7B4A304A" w14:textId="77777777" w:rsidR="001F4B3B" w:rsidRPr="00B11AF7" w:rsidRDefault="001F4B3B" w:rsidP="00B11AF7"/>
    <w:p w14:paraId="7B4A304B" w14:textId="784AE264" w:rsidR="001F4B3B" w:rsidRPr="00B11AF7" w:rsidRDefault="006A48F0" w:rsidP="00CE19FD">
      <w:pPr>
        <w:pStyle w:val="Heading3"/>
      </w:pPr>
      <w:r w:rsidRPr="00B11AF7">
        <w:t xml:space="preserve">Don't skip </w:t>
      </w:r>
      <w:r w:rsidR="00CE19FD">
        <w:t xml:space="preserve">heading </w:t>
      </w:r>
      <w:r w:rsidRPr="00B11AF7">
        <w:t>levels</w:t>
      </w:r>
    </w:p>
    <w:p w14:paraId="7B4A304C" w14:textId="1E0F5E19" w:rsidR="001F4B3B" w:rsidRPr="00B11AF7" w:rsidRDefault="006A48F0" w:rsidP="00B11AF7">
      <w:r w:rsidRPr="00B11AF7">
        <w:t xml:space="preserve">You should never jump straight from a </w:t>
      </w:r>
      <w:r w:rsidR="00CE19FD">
        <w:t>Heading 2</w:t>
      </w:r>
      <w:r w:rsidRPr="00B11AF7">
        <w:t xml:space="preserve"> to a </w:t>
      </w:r>
      <w:r w:rsidR="00CE19FD">
        <w:t>Heading 4</w:t>
      </w:r>
      <w:r w:rsidRPr="00B11AF7">
        <w:t xml:space="preserve">, even if the font on the original suggests that you should. For </w:t>
      </w:r>
      <w:proofErr w:type="spellStart"/>
      <w:r w:rsidRPr="00B11AF7">
        <w:t>screenreaders</w:t>
      </w:r>
      <w:proofErr w:type="spellEnd"/>
      <w:r w:rsidRPr="00B11AF7">
        <w:t xml:space="preserve"> to function properly, they need to see a well-formed, meaningful hierarchy of headers.</w:t>
      </w:r>
    </w:p>
    <w:p w14:paraId="7B4A304D" w14:textId="77777777" w:rsidR="001F4B3B" w:rsidRPr="00B11AF7" w:rsidRDefault="001F4B3B" w:rsidP="00B11AF7"/>
    <w:p w14:paraId="7B4A304F" w14:textId="7BDEC6A8" w:rsidR="001F4B3B" w:rsidRPr="00B11AF7" w:rsidRDefault="00F831A5" w:rsidP="00F831A5">
      <w:pPr>
        <w:pStyle w:val="Heading3"/>
      </w:pPr>
      <w:r>
        <w:t>References for Appendix A</w:t>
      </w:r>
    </w:p>
    <w:p w14:paraId="7B4A3050" w14:textId="6AC0620B" w:rsidR="001F4B3B" w:rsidRPr="00B11AF7" w:rsidRDefault="006A48F0" w:rsidP="009C1C9F">
      <w:pPr>
        <w:pStyle w:val="Reference"/>
      </w:pPr>
      <w:r w:rsidRPr="00B11AF7">
        <w:t xml:space="preserve">Wait, Amin. 2020. "Appendix with Its Own Bibliography?" </w:t>
      </w:r>
      <w:r w:rsidR="00B03130">
        <w:rPr>
          <w:i/>
          <w:iCs/>
        </w:rPr>
        <w:t>Use the Reference Style Inside the Appendix Just Like You Did for the Main References Section.</w:t>
      </w:r>
      <w:r w:rsidRPr="00B11AF7">
        <w:t xml:space="preserve"> Seriously: </w:t>
      </w:r>
      <w:proofErr w:type="spellStart"/>
      <w:r w:rsidRPr="00B11AF7">
        <w:t>Attlebee</w:t>
      </w:r>
      <w:proofErr w:type="spellEnd"/>
      <w:r w:rsidRPr="00B11AF7">
        <w:t>, OK.</w:t>
      </w:r>
    </w:p>
    <w:p w14:paraId="7B4A3053" w14:textId="77777777" w:rsidR="001F4B3B" w:rsidRPr="00B11AF7" w:rsidRDefault="001F4B3B" w:rsidP="00B11AF7"/>
    <w:p w14:paraId="024BC037" w14:textId="495B4C0C" w:rsidR="00D87504" w:rsidRDefault="00D87504" w:rsidP="00B11AF7"/>
    <w:p w14:paraId="51FA777F" w14:textId="77777777" w:rsidR="00B03130" w:rsidRDefault="00B03130" w:rsidP="00B03130">
      <w:pPr>
        <w:pStyle w:val="Heading2"/>
        <w:tabs>
          <w:tab w:val="left" w:pos="0"/>
        </w:tabs>
      </w:pPr>
      <w:r>
        <w:lastRenderedPageBreak/>
        <w:t>Appendix B: Sometimes there’s code</w:t>
      </w:r>
    </w:p>
    <w:p w14:paraId="10C72F09" w14:textId="5D0B0EC7" w:rsidR="00B03130" w:rsidRDefault="00B03130" w:rsidP="00B03130">
      <w:r>
        <w:rPr>
          <w:rFonts w:ascii="Cambria" w:hAnsi="Cambria"/>
        </w:rPr>
        <w:t>Inline code can be flagged with the “</w:t>
      </w:r>
      <w:r>
        <w:rPr>
          <w:rStyle w:val="code"/>
        </w:rPr>
        <w:t>code</w:t>
      </w:r>
      <w:r>
        <w:rPr>
          <w:rFonts w:ascii="Cambria" w:hAnsi="Cambria"/>
        </w:rPr>
        <w:t xml:space="preserve">” character style. </w:t>
      </w:r>
      <w:r w:rsidR="00E133AF">
        <w:rPr>
          <w:rFonts w:ascii="Cambria" w:hAnsi="Cambria"/>
        </w:rPr>
        <w:t xml:space="preserve">(See what we did there?) </w:t>
      </w:r>
      <w:r>
        <w:rPr>
          <w:rFonts w:ascii="Cambria" w:hAnsi="Cambria"/>
        </w:rPr>
        <w:t>If you have a longer block of</w:t>
      </w:r>
      <w:r>
        <w:t xml:space="preserve"> code, best to wrap it in the “preformatted text” paragraph style, so it gets flagged with the HTML </w:t>
      </w:r>
      <w:r w:rsidR="00C66B87">
        <w:rPr>
          <w:rStyle w:val="code"/>
        </w:rPr>
        <w:t>&lt;pre&gt;</w:t>
      </w:r>
      <w:r>
        <w:t xml:space="preserve"> tag</w:t>
      </w:r>
      <w:r w:rsidR="00E133AF">
        <w:t xml:space="preserve"> (while still marking each line within the block as “code”)</w:t>
      </w:r>
      <w:r>
        <w:t>:</w:t>
      </w:r>
    </w:p>
    <w:p w14:paraId="44643553" w14:textId="77777777" w:rsidR="00B03130" w:rsidRDefault="00B03130" w:rsidP="00B03130"/>
    <w:p w14:paraId="535E8ED0" w14:textId="77777777" w:rsidR="00B03130" w:rsidRDefault="00B03130" w:rsidP="00B03130">
      <w:pPr>
        <w:pStyle w:val="PreformattedText"/>
      </w:pPr>
    </w:p>
    <w:p w14:paraId="6D999D59" w14:textId="77777777" w:rsidR="00B03130" w:rsidRDefault="00B03130" w:rsidP="00B03130">
      <w:pPr>
        <w:pStyle w:val="PreformattedText"/>
      </w:pPr>
      <w:r>
        <w:rPr>
          <w:rStyle w:val="code"/>
        </w:rPr>
        <w:t xml:space="preserve">10 print hello </w:t>
      </w:r>
      <w:proofErr w:type="gramStart"/>
      <w:r>
        <w:rPr>
          <w:rStyle w:val="code"/>
        </w:rPr>
        <w:t>world;</w:t>
      </w:r>
      <w:proofErr w:type="gramEnd"/>
    </w:p>
    <w:p w14:paraId="39364CBA" w14:textId="77777777" w:rsidR="00B03130" w:rsidRDefault="00B03130" w:rsidP="00B03130">
      <w:pPr>
        <w:pStyle w:val="PreformattedText"/>
      </w:pPr>
      <w:r>
        <w:rPr>
          <w:rStyle w:val="code"/>
        </w:rPr>
        <w:t xml:space="preserve">20 print </w:t>
      </w:r>
      <w:proofErr w:type="gramStart"/>
      <w:r>
        <w:rPr>
          <w:rStyle w:val="code"/>
        </w:rPr>
        <w:t>goodbye</w:t>
      </w:r>
      <w:proofErr w:type="gramEnd"/>
      <w:r>
        <w:rPr>
          <w:rStyle w:val="code"/>
        </w:rPr>
        <w:t xml:space="preserve"> </w:t>
      </w:r>
      <w:proofErr w:type="spellStart"/>
      <w:r>
        <w:rPr>
          <w:rStyle w:val="code"/>
        </w:rPr>
        <w:t>codeblock</w:t>
      </w:r>
      <w:proofErr w:type="spellEnd"/>
      <w:r>
        <w:rPr>
          <w:rStyle w:val="code"/>
        </w:rPr>
        <w:t>;</w:t>
      </w:r>
    </w:p>
    <w:p w14:paraId="732A5CE6" w14:textId="77777777" w:rsidR="00B03130" w:rsidRDefault="00B03130" w:rsidP="00B03130">
      <w:pPr>
        <w:pStyle w:val="PreformattedText"/>
      </w:pPr>
    </w:p>
    <w:p w14:paraId="3B3AE1E2" w14:textId="77777777" w:rsidR="00B03130" w:rsidRDefault="00B03130" w:rsidP="00B03130"/>
    <w:p w14:paraId="5CF87E88" w14:textId="77777777" w:rsidR="00B03130" w:rsidRDefault="00B03130" w:rsidP="00B03130">
      <w:r>
        <w:t>Other uses of preformatted text (without code inside it) could include poetry where the line indentations are significant. But we haven’t seen a lot of that so far.</w:t>
      </w:r>
    </w:p>
    <w:p w14:paraId="4E815082" w14:textId="77777777" w:rsidR="00B03130" w:rsidRDefault="00B03130" w:rsidP="00B11AF7"/>
    <w:p w14:paraId="4E6665C6" w14:textId="77777777" w:rsidR="00B03130" w:rsidRDefault="00B03130" w:rsidP="00B11AF7"/>
    <w:p w14:paraId="23EA3A0F" w14:textId="122ED121" w:rsidR="00D87504" w:rsidRPr="00B11AF7" w:rsidRDefault="00D87504" w:rsidP="00D87504">
      <w:pPr>
        <w:pStyle w:val="Heading2"/>
      </w:pPr>
      <w:r w:rsidRPr="00B11AF7">
        <w:t>Acknowledgments</w:t>
      </w:r>
    </w:p>
    <w:p w14:paraId="7B4A3054" w14:textId="77AF131B" w:rsidR="001F4B3B" w:rsidRPr="00B11AF7" w:rsidRDefault="006A48F0" w:rsidP="00B11AF7">
      <w:r w:rsidRPr="00B11AF7">
        <w:t>Acknowledgments, if provided, should appear just before the author bio</w:t>
      </w:r>
      <w:r w:rsidR="00D87504">
        <w:t>, with another Heading 2 label at the top.</w:t>
      </w:r>
    </w:p>
    <w:p w14:paraId="6F145EBB" w14:textId="77777777" w:rsidR="00D87504" w:rsidRDefault="00D87504" w:rsidP="00B11AF7"/>
    <w:p w14:paraId="7B4A3057" w14:textId="2DBCFA74" w:rsidR="001F4B3B" w:rsidRPr="00B11AF7" w:rsidRDefault="00D87504" w:rsidP="00B11AF7">
      <w:r>
        <w:t>In this case, t</w:t>
      </w:r>
      <w:r w:rsidR="006A48F0" w:rsidRPr="00B11AF7">
        <w:t>he author wishes to thank caffeine, the Overthinking Institute, and High Blood Sugar for their contributions to the making of this article.</w:t>
      </w:r>
    </w:p>
    <w:p w14:paraId="7B4A3059" w14:textId="77777777" w:rsidR="001F4B3B" w:rsidRPr="00B11AF7" w:rsidRDefault="001F4B3B" w:rsidP="00B11AF7"/>
    <w:p w14:paraId="7B4A305C" w14:textId="03DE54F0" w:rsidR="001F4B3B" w:rsidRDefault="006A48F0" w:rsidP="00D87504">
      <w:pPr>
        <w:pStyle w:val="Heading2"/>
      </w:pPr>
      <w:r w:rsidRPr="00B11AF7">
        <w:t>About the Authors</w:t>
      </w:r>
    </w:p>
    <w:p w14:paraId="35E8BDDB" w14:textId="0372D5B1" w:rsidR="00D87504" w:rsidRDefault="00D87504" w:rsidP="00B11AF7"/>
    <w:p w14:paraId="677CA291" w14:textId="140CC27C" w:rsidR="00D87504" w:rsidRDefault="00D87504" w:rsidP="00B11AF7">
      <w:r w:rsidRPr="00B11AF7">
        <w:t>The last element we add to the page is the author bio(s)</w:t>
      </w:r>
      <w:r>
        <w:t>, headed off once again by Heading 2</w:t>
      </w:r>
      <w:r w:rsidRPr="00B11AF7">
        <w:t>.</w:t>
      </w:r>
      <w:r>
        <w:t xml:space="preserve"> Use the paragraph-level “</w:t>
      </w:r>
      <w:proofErr w:type="spellStart"/>
      <w:r>
        <w:t>Authorbio</w:t>
      </w:r>
      <w:proofErr w:type="spellEnd"/>
      <w:r>
        <w:t xml:space="preserve">” </w:t>
      </w:r>
      <w:proofErr w:type="gramStart"/>
      <w:r>
        <w:t>style, but</w:t>
      </w:r>
      <w:proofErr w:type="gramEnd"/>
      <w:r>
        <w:t xml:space="preserve"> mark up the author’s name with the character-level “</w:t>
      </w:r>
      <w:proofErr w:type="spellStart"/>
      <w:r>
        <w:t>authorname</w:t>
      </w:r>
      <w:proofErr w:type="spellEnd"/>
      <w:r>
        <w:t>” style within it.</w:t>
      </w:r>
    </w:p>
    <w:p w14:paraId="6AA2D283" w14:textId="77777777" w:rsidR="00D87504" w:rsidRPr="00B11AF7" w:rsidRDefault="00D87504" w:rsidP="00B11AF7"/>
    <w:p w14:paraId="7B4A305D" w14:textId="135C8E1C" w:rsidR="001F4B3B" w:rsidRPr="00D13CBE" w:rsidRDefault="00007CDC" w:rsidP="00D13CBE">
      <w:pPr>
        <w:pStyle w:val="Authorbio"/>
      </w:pPr>
      <w:r>
        <w:rPr>
          <w:rStyle w:val="author-name"/>
        </w:rPr>
        <w:t>Thisbe</w:t>
      </w:r>
      <w:r w:rsidR="006A48F0" w:rsidRPr="00D13CBE">
        <w:rPr>
          <w:rStyle w:val="author-name"/>
        </w:rPr>
        <w:t xml:space="preserve"> S</w:t>
      </w:r>
      <w:r>
        <w:rPr>
          <w:rStyle w:val="author-name"/>
        </w:rPr>
        <w:t>ez</w:t>
      </w:r>
      <w:r w:rsidR="006A48F0" w:rsidRPr="00D13CBE">
        <w:rPr>
          <w:rStyle w:val="author-name"/>
        </w:rPr>
        <w:t xml:space="preserve"> Author</w:t>
      </w:r>
      <w:r w:rsidR="006A48F0" w:rsidRPr="00D13CBE">
        <w:t xml:space="preserve"> is the author of numerous fictitious pieces, including </w:t>
      </w:r>
      <w:r w:rsidR="006A48F0" w:rsidRPr="00081AE9">
        <w:rPr>
          <w:i/>
          <w:iCs/>
        </w:rPr>
        <w:t>This Wasted Life</w:t>
      </w:r>
      <w:r w:rsidR="00D87504" w:rsidRPr="00D13CBE">
        <w:t>,</w:t>
      </w:r>
      <w:r w:rsidR="006A48F0" w:rsidRPr="00D13CBE">
        <w:t xml:space="preserve"> a commentary on lost afternoons daydreaming to NPR podcasts, and </w:t>
      </w:r>
      <w:r w:rsidR="006A48F0" w:rsidRPr="00081AE9">
        <w:rPr>
          <w:i/>
          <w:iCs/>
        </w:rPr>
        <w:t>Productive Procrastination: In Pursuit of a Missing Legend</w:t>
      </w:r>
      <w:r w:rsidR="006A48F0" w:rsidRPr="00D13CBE">
        <w:t>.</w:t>
      </w:r>
    </w:p>
    <w:p w14:paraId="7B4A305E" w14:textId="77777777" w:rsidR="001F4B3B" w:rsidRPr="00D13CBE" w:rsidRDefault="001F4B3B" w:rsidP="00D13CBE">
      <w:pPr>
        <w:pStyle w:val="Authorbio"/>
      </w:pPr>
    </w:p>
    <w:p w14:paraId="7B4A305F" w14:textId="09E89B0A" w:rsidR="001F4B3B" w:rsidRPr="00D13CBE" w:rsidRDefault="006A48F0" w:rsidP="00D13CBE">
      <w:pPr>
        <w:pStyle w:val="Authorbio"/>
      </w:pPr>
      <w:r w:rsidRPr="00081AE9">
        <w:rPr>
          <w:rStyle w:val="author-name"/>
        </w:rPr>
        <w:t xml:space="preserve">N. Owen </w:t>
      </w:r>
      <w:proofErr w:type="spellStart"/>
      <w:r w:rsidRPr="00081AE9">
        <w:rPr>
          <w:rStyle w:val="author-name"/>
        </w:rPr>
        <w:t>Winno</w:t>
      </w:r>
      <w:proofErr w:type="spellEnd"/>
      <w:r w:rsidRPr="00D13CBE">
        <w:t xml:space="preserve"> is a mystery even to his fans, despite years of public intellectual service. Some blame the media; others blame the message. Putting a blank line between his bio and his co-author</w:t>
      </w:r>
      <w:r w:rsidR="00CE36C3">
        <w:t>’s</w:t>
      </w:r>
      <w:r w:rsidRPr="00D13CBE">
        <w:t xml:space="preserve"> bio will mean each gets correctly parsed by </w:t>
      </w:r>
      <w:r w:rsidR="00D87504" w:rsidRPr="00D13CBE">
        <w:t xml:space="preserve">Manifold </w:t>
      </w:r>
      <w:r w:rsidRPr="00D13CBE">
        <w:t>as a new paragraph.</w:t>
      </w:r>
    </w:p>
    <w:p w14:paraId="7B4A3061" w14:textId="3BB1A0C5" w:rsidR="001F4B3B" w:rsidRPr="00B11AF7" w:rsidRDefault="001F4B3B" w:rsidP="00B11AF7"/>
    <w:sectPr w:rsidR="001F4B3B" w:rsidRPr="00B11AF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4BFE" w14:textId="77777777" w:rsidR="00E559E3" w:rsidRDefault="00E559E3" w:rsidP="0085378C">
      <w:r>
        <w:separator/>
      </w:r>
    </w:p>
  </w:endnote>
  <w:endnote w:type="continuationSeparator" w:id="0">
    <w:p w14:paraId="4E36DA46" w14:textId="77777777" w:rsidR="00E559E3" w:rsidRDefault="00E559E3" w:rsidP="00853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Liberation Mono">
    <w:altName w:val="Courier New"/>
    <w:panose1 w:val="020B0604020202020204"/>
    <w:charset w:val="01"/>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440E3" w14:textId="77777777" w:rsidR="00E559E3" w:rsidRDefault="00E559E3" w:rsidP="0085378C">
      <w:r>
        <w:separator/>
      </w:r>
    </w:p>
  </w:footnote>
  <w:footnote w:type="continuationSeparator" w:id="0">
    <w:p w14:paraId="735EA0F7" w14:textId="77777777" w:rsidR="00E559E3" w:rsidRDefault="00E559E3" w:rsidP="0085378C">
      <w:r>
        <w:continuationSeparator/>
      </w:r>
    </w:p>
  </w:footnote>
  <w:footnote w:id="1">
    <w:p w14:paraId="44D97BDE" w14:textId="12162D84" w:rsidR="0085378C" w:rsidRDefault="0085378C">
      <w:pPr>
        <w:pStyle w:val="FootnoteText"/>
      </w:pPr>
      <w:r>
        <w:rPr>
          <w:rStyle w:val="FootnoteReference"/>
        </w:rPr>
        <w:footnoteRef/>
      </w:r>
      <w:r>
        <w:t xml:space="preserve"> Which I used to create this template</w:t>
      </w:r>
      <w:r w:rsidR="006F03B6">
        <w:t>.</w:t>
      </w:r>
    </w:p>
  </w:footnote>
  <w:footnote w:id="2">
    <w:p w14:paraId="095466DB" w14:textId="55159265" w:rsidR="0085378C" w:rsidRDefault="0085378C">
      <w:pPr>
        <w:pStyle w:val="FootnoteText"/>
      </w:pPr>
      <w:r>
        <w:rPr>
          <w:rStyle w:val="FootnoteReference"/>
        </w:rPr>
        <w:footnoteRef/>
      </w:r>
      <w:r>
        <w:t xml:space="preserve"> Which </w:t>
      </w:r>
      <w:r w:rsidR="006B3229">
        <w:t xml:space="preserve">we use for </w:t>
      </w:r>
      <w:r w:rsidR="006F03B6">
        <w:t xml:space="preserve">most </w:t>
      </w:r>
      <w:r w:rsidR="006B3229">
        <w:t>JITP notes</w:t>
      </w:r>
      <w:r w:rsidR="006F03B6">
        <w:t>.</w:t>
      </w:r>
    </w:p>
  </w:footnote>
  <w:footnote w:id="3">
    <w:p w14:paraId="6A3701B9" w14:textId="70EAEF37" w:rsidR="00F42687" w:rsidRDefault="00F42687">
      <w:pPr>
        <w:pStyle w:val="FootnoteText"/>
      </w:pPr>
      <w:r>
        <w:rPr>
          <w:rStyle w:val="FootnoteReference"/>
        </w:rPr>
        <w:footnoteRef/>
      </w:r>
      <w:r>
        <w:t xml:space="preserve"> Which </w:t>
      </w:r>
      <w:r w:rsidR="006B3229">
        <w:t>has some nice version control features</w:t>
      </w:r>
      <w:r>
        <w:t>.</w:t>
      </w:r>
      <w:r w:rsidR="006B3229">
        <w:t xml:space="preserve"> Does anyone use Apple Pages?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0CF4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C42F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7E0E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1CF4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343E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EE71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CE8B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28DD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CAA1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10588A"/>
    <w:lvl w:ilvl="0">
      <w:start w:val="1"/>
      <w:numFmt w:val="bullet"/>
      <w:lvlText w:val=""/>
      <w:lvlJc w:val="left"/>
      <w:pPr>
        <w:tabs>
          <w:tab w:val="num" w:pos="360"/>
        </w:tabs>
        <w:ind w:left="360" w:hanging="360"/>
      </w:pPr>
      <w:rPr>
        <w:rFonts w:ascii="Symbol" w:hAnsi="Symbol" w:hint="default"/>
      </w:rPr>
    </w:lvl>
  </w:abstractNum>
  <w:num w:numId="1" w16cid:durableId="854735591">
    <w:abstractNumId w:val="0"/>
  </w:num>
  <w:num w:numId="2" w16cid:durableId="1049960571">
    <w:abstractNumId w:val="1"/>
  </w:num>
  <w:num w:numId="3" w16cid:durableId="2026856418">
    <w:abstractNumId w:val="2"/>
  </w:num>
  <w:num w:numId="4" w16cid:durableId="1410075688">
    <w:abstractNumId w:val="3"/>
  </w:num>
  <w:num w:numId="5" w16cid:durableId="588199577">
    <w:abstractNumId w:val="8"/>
  </w:num>
  <w:num w:numId="6" w16cid:durableId="2124687992">
    <w:abstractNumId w:val="4"/>
  </w:num>
  <w:num w:numId="7" w16cid:durableId="1374840565">
    <w:abstractNumId w:val="5"/>
  </w:num>
  <w:num w:numId="8" w16cid:durableId="1579748735">
    <w:abstractNumId w:val="6"/>
  </w:num>
  <w:num w:numId="9" w16cid:durableId="507213098">
    <w:abstractNumId w:val="7"/>
  </w:num>
  <w:num w:numId="10" w16cid:durableId="1303004895">
    <w:abstractNumId w:val="9"/>
  </w:num>
  <w:num w:numId="11" w16cid:durableId="917594593">
    <w:abstractNumId w:val="0"/>
  </w:num>
  <w:num w:numId="12" w16cid:durableId="1950432189">
    <w:abstractNumId w:val="1"/>
  </w:num>
  <w:num w:numId="13" w16cid:durableId="2019311849">
    <w:abstractNumId w:val="2"/>
  </w:num>
  <w:num w:numId="14" w16cid:durableId="102463911">
    <w:abstractNumId w:val="3"/>
  </w:num>
  <w:num w:numId="15" w16cid:durableId="543365994">
    <w:abstractNumId w:val="8"/>
  </w:num>
  <w:num w:numId="16" w16cid:durableId="1773434935">
    <w:abstractNumId w:val="4"/>
  </w:num>
  <w:num w:numId="17" w16cid:durableId="1907916492">
    <w:abstractNumId w:val="5"/>
  </w:num>
  <w:num w:numId="18" w16cid:durableId="1168401592">
    <w:abstractNumId w:val="6"/>
  </w:num>
  <w:num w:numId="19" w16cid:durableId="1451977711">
    <w:abstractNumId w:val="7"/>
  </w:num>
  <w:num w:numId="20" w16cid:durableId="1316690329">
    <w:abstractNumId w:val="9"/>
  </w:num>
  <w:num w:numId="21" w16cid:durableId="1384451720">
    <w:abstractNumId w:val="0"/>
  </w:num>
  <w:num w:numId="22" w16cid:durableId="1077440561">
    <w:abstractNumId w:val="1"/>
  </w:num>
  <w:num w:numId="23" w16cid:durableId="1850875318">
    <w:abstractNumId w:val="2"/>
  </w:num>
  <w:num w:numId="24" w16cid:durableId="655646414">
    <w:abstractNumId w:val="3"/>
  </w:num>
  <w:num w:numId="25" w16cid:durableId="926570874">
    <w:abstractNumId w:val="8"/>
  </w:num>
  <w:num w:numId="26" w16cid:durableId="300888551">
    <w:abstractNumId w:val="4"/>
  </w:num>
  <w:num w:numId="27" w16cid:durableId="425925358">
    <w:abstractNumId w:val="5"/>
  </w:num>
  <w:num w:numId="28" w16cid:durableId="2120056475">
    <w:abstractNumId w:val="6"/>
  </w:num>
  <w:num w:numId="29" w16cid:durableId="1716352431">
    <w:abstractNumId w:val="7"/>
  </w:num>
  <w:num w:numId="30" w16cid:durableId="913977983">
    <w:abstractNumId w:val="9"/>
  </w:num>
  <w:num w:numId="31" w16cid:durableId="1437676677">
    <w:abstractNumId w:val="0"/>
  </w:num>
  <w:num w:numId="32" w16cid:durableId="314073148">
    <w:abstractNumId w:val="1"/>
  </w:num>
  <w:num w:numId="33" w16cid:durableId="605233449">
    <w:abstractNumId w:val="2"/>
  </w:num>
  <w:num w:numId="34" w16cid:durableId="1210072329">
    <w:abstractNumId w:val="3"/>
  </w:num>
  <w:num w:numId="35" w16cid:durableId="1931429723">
    <w:abstractNumId w:val="8"/>
  </w:num>
  <w:num w:numId="36" w16cid:durableId="1528063403">
    <w:abstractNumId w:val="4"/>
  </w:num>
  <w:num w:numId="37" w16cid:durableId="742532956">
    <w:abstractNumId w:val="5"/>
  </w:num>
  <w:num w:numId="38" w16cid:durableId="268705438">
    <w:abstractNumId w:val="6"/>
  </w:num>
  <w:num w:numId="39" w16cid:durableId="823396007">
    <w:abstractNumId w:val="7"/>
  </w:num>
  <w:num w:numId="40" w16cid:durableId="83648065">
    <w:abstractNumId w:val="9"/>
  </w:num>
  <w:num w:numId="41" w16cid:durableId="1625499893">
    <w:abstractNumId w:val="0"/>
  </w:num>
  <w:num w:numId="42" w16cid:durableId="908461342">
    <w:abstractNumId w:val="1"/>
  </w:num>
  <w:num w:numId="43" w16cid:durableId="457527646">
    <w:abstractNumId w:val="2"/>
  </w:num>
  <w:num w:numId="44" w16cid:durableId="1482766774">
    <w:abstractNumId w:val="3"/>
  </w:num>
  <w:num w:numId="45" w16cid:durableId="1924952401">
    <w:abstractNumId w:val="8"/>
  </w:num>
  <w:num w:numId="46" w16cid:durableId="772554103">
    <w:abstractNumId w:val="4"/>
  </w:num>
  <w:num w:numId="47" w16cid:durableId="276450715">
    <w:abstractNumId w:val="5"/>
  </w:num>
  <w:num w:numId="48" w16cid:durableId="1602758240">
    <w:abstractNumId w:val="6"/>
  </w:num>
  <w:num w:numId="49" w16cid:durableId="1987391486">
    <w:abstractNumId w:val="7"/>
  </w:num>
  <w:num w:numId="50" w16cid:durableId="2078285085">
    <w:abstractNumId w:val="9"/>
  </w:num>
  <w:num w:numId="51" w16cid:durableId="2144688364">
    <w:abstractNumId w:val="0"/>
  </w:num>
  <w:num w:numId="52" w16cid:durableId="1260597621">
    <w:abstractNumId w:val="1"/>
  </w:num>
  <w:num w:numId="53" w16cid:durableId="1298291926">
    <w:abstractNumId w:val="2"/>
  </w:num>
  <w:num w:numId="54" w16cid:durableId="701126313">
    <w:abstractNumId w:val="3"/>
  </w:num>
  <w:num w:numId="55" w16cid:durableId="1560172465">
    <w:abstractNumId w:val="8"/>
  </w:num>
  <w:num w:numId="56" w16cid:durableId="1644890205">
    <w:abstractNumId w:val="4"/>
  </w:num>
  <w:num w:numId="57" w16cid:durableId="920913932">
    <w:abstractNumId w:val="5"/>
  </w:num>
  <w:num w:numId="58" w16cid:durableId="40061650">
    <w:abstractNumId w:val="6"/>
  </w:num>
  <w:num w:numId="59" w16cid:durableId="180241002">
    <w:abstractNumId w:val="7"/>
  </w:num>
  <w:num w:numId="60" w16cid:durableId="946501964">
    <w:abstractNumId w:val="9"/>
  </w:num>
  <w:num w:numId="61" w16cid:durableId="2036879672">
    <w:abstractNumId w:val="0"/>
  </w:num>
  <w:num w:numId="62" w16cid:durableId="1731225756">
    <w:abstractNumId w:val="1"/>
  </w:num>
  <w:num w:numId="63" w16cid:durableId="2133017173">
    <w:abstractNumId w:val="2"/>
  </w:num>
  <w:num w:numId="64" w16cid:durableId="917641605">
    <w:abstractNumId w:val="3"/>
  </w:num>
  <w:num w:numId="65" w16cid:durableId="2119400206">
    <w:abstractNumId w:val="8"/>
  </w:num>
  <w:num w:numId="66" w16cid:durableId="1124038007">
    <w:abstractNumId w:val="4"/>
  </w:num>
  <w:num w:numId="67" w16cid:durableId="118114838">
    <w:abstractNumId w:val="5"/>
  </w:num>
  <w:num w:numId="68" w16cid:durableId="917254862">
    <w:abstractNumId w:val="6"/>
  </w:num>
  <w:num w:numId="69" w16cid:durableId="1483698757">
    <w:abstractNumId w:val="7"/>
  </w:num>
  <w:num w:numId="70" w16cid:durableId="1010134535">
    <w:abstractNumId w:val="9"/>
  </w:num>
  <w:num w:numId="71" w16cid:durableId="136800062">
    <w:abstractNumId w:val="0"/>
  </w:num>
  <w:num w:numId="72" w16cid:durableId="402799570">
    <w:abstractNumId w:val="1"/>
  </w:num>
  <w:num w:numId="73" w16cid:durableId="522520649">
    <w:abstractNumId w:val="2"/>
  </w:num>
  <w:num w:numId="74" w16cid:durableId="1642226241">
    <w:abstractNumId w:val="3"/>
  </w:num>
  <w:num w:numId="75" w16cid:durableId="1109817937">
    <w:abstractNumId w:val="8"/>
  </w:num>
  <w:num w:numId="76" w16cid:durableId="661007565">
    <w:abstractNumId w:val="4"/>
  </w:num>
  <w:num w:numId="77" w16cid:durableId="1777141552">
    <w:abstractNumId w:val="5"/>
  </w:num>
  <w:num w:numId="78" w16cid:durableId="1074665404">
    <w:abstractNumId w:val="6"/>
  </w:num>
  <w:num w:numId="79" w16cid:durableId="820271224">
    <w:abstractNumId w:val="7"/>
  </w:num>
  <w:num w:numId="80" w16cid:durableId="1690372912">
    <w:abstractNumId w:val="9"/>
  </w:num>
  <w:num w:numId="81" w16cid:durableId="15815498">
    <w:abstractNumId w:val="0"/>
  </w:num>
  <w:num w:numId="82" w16cid:durableId="1441297510">
    <w:abstractNumId w:val="1"/>
  </w:num>
  <w:num w:numId="83" w16cid:durableId="273444404">
    <w:abstractNumId w:val="2"/>
  </w:num>
  <w:num w:numId="84" w16cid:durableId="791678834">
    <w:abstractNumId w:val="3"/>
  </w:num>
  <w:num w:numId="85" w16cid:durableId="595870735">
    <w:abstractNumId w:val="8"/>
  </w:num>
  <w:num w:numId="86" w16cid:durableId="1623881891">
    <w:abstractNumId w:val="4"/>
  </w:num>
  <w:num w:numId="87" w16cid:durableId="158426887">
    <w:abstractNumId w:val="5"/>
  </w:num>
  <w:num w:numId="88" w16cid:durableId="522942178">
    <w:abstractNumId w:val="6"/>
  </w:num>
  <w:num w:numId="89" w16cid:durableId="1636638558">
    <w:abstractNumId w:val="7"/>
  </w:num>
  <w:num w:numId="90" w16cid:durableId="1402633265">
    <w:abstractNumId w:val="9"/>
  </w:num>
  <w:num w:numId="91" w16cid:durableId="111215071">
    <w:abstractNumId w:val="6"/>
  </w:num>
  <w:num w:numId="92" w16cid:durableId="1278372193">
    <w:abstractNumId w:val="0"/>
  </w:num>
  <w:num w:numId="93" w16cid:durableId="1460148994">
    <w:abstractNumId w:val="1"/>
  </w:num>
  <w:num w:numId="94" w16cid:durableId="1481146291">
    <w:abstractNumId w:val="2"/>
  </w:num>
  <w:num w:numId="95" w16cid:durableId="567764907">
    <w:abstractNumId w:val="3"/>
  </w:num>
  <w:num w:numId="96" w16cid:durableId="227423296">
    <w:abstractNumId w:val="8"/>
  </w:num>
  <w:num w:numId="97" w16cid:durableId="724989871">
    <w:abstractNumId w:val="4"/>
  </w:num>
  <w:num w:numId="98" w16cid:durableId="587544373">
    <w:abstractNumId w:val="5"/>
  </w:num>
  <w:num w:numId="99" w16cid:durableId="768697511">
    <w:abstractNumId w:val="6"/>
  </w:num>
  <w:num w:numId="100" w16cid:durableId="1091468266">
    <w:abstractNumId w:val="7"/>
  </w:num>
  <w:num w:numId="101" w16cid:durableId="1412384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B3B"/>
    <w:rsid w:val="000017B1"/>
    <w:rsid w:val="00007CDC"/>
    <w:rsid w:val="00065A9F"/>
    <w:rsid w:val="000759E9"/>
    <w:rsid w:val="00081AE9"/>
    <w:rsid w:val="00094685"/>
    <w:rsid w:val="000E2AAE"/>
    <w:rsid w:val="00102EAD"/>
    <w:rsid w:val="00195B7F"/>
    <w:rsid w:val="001B40BA"/>
    <w:rsid w:val="001F4B3B"/>
    <w:rsid w:val="00214DE3"/>
    <w:rsid w:val="00225A40"/>
    <w:rsid w:val="00231995"/>
    <w:rsid w:val="00284D8E"/>
    <w:rsid w:val="002A2BD8"/>
    <w:rsid w:val="002E508E"/>
    <w:rsid w:val="002F77C5"/>
    <w:rsid w:val="003175DA"/>
    <w:rsid w:val="00323DC8"/>
    <w:rsid w:val="003620D5"/>
    <w:rsid w:val="0040051B"/>
    <w:rsid w:val="00490A31"/>
    <w:rsid w:val="004C76EF"/>
    <w:rsid w:val="004F0F4A"/>
    <w:rsid w:val="004F663D"/>
    <w:rsid w:val="00542849"/>
    <w:rsid w:val="00585931"/>
    <w:rsid w:val="005908EC"/>
    <w:rsid w:val="005F0AEC"/>
    <w:rsid w:val="006A48F0"/>
    <w:rsid w:val="006B3229"/>
    <w:rsid w:val="006E7B8C"/>
    <w:rsid w:val="006F03B6"/>
    <w:rsid w:val="007058DE"/>
    <w:rsid w:val="0071012B"/>
    <w:rsid w:val="00732E16"/>
    <w:rsid w:val="007739B7"/>
    <w:rsid w:val="00783BFF"/>
    <w:rsid w:val="007A02C3"/>
    <w:rsid w:val="00821939"/>
    <w:rsid w:val="008349CA"/>
    <w:rsid w:val="0084091C"/>
    <w:rsid w:val="00842A3D"/>
    <w:rsid w:val="0085378C"/>
    <w:rsid w:val="008C4A53"/>
    <w:rsid w:val="009213F1"/>
    <w:rsid w:val="009345C3"/>
    <w:rsid w:val="00966F96"/>
    <w:rsid w:val="009B559F"/>
    <w:rsid w:val="009B5D60"/>
    <w:rsid w:val="009C0262"/>
    <w:rsid w:val="009C1C9F"/>
    <w:rsid w:val="009C1F89"/>
    <w:rsid w:val="009C5685"/>
    <w:rsid w:val="009F0FD7"/>
    <w:rsid w:val="00A22CB0"/>
    <w:rsid w:val="00A4412F"/>
    <w:rsid w:val="00A5143A"/>
    <w:rsid w:val="00A91C92"/>
    <w:rsid w:val="00AC14C2"/>
    <w:rsid w:val="00B03130"/>
    <w:rsid w:val="00B11AF7"/>
    <w:rsid w:val="00B73D0C"/>
    <w:rsid w:val="00B75D06"/>
    <w:rsid w:val="00BB12F0"/>
    <w:rsid w:val="00BD2F8E"/>
    <w:rsid w:val="00C34855"/>
    <w:rsid w:val="00C66B87"/>
    <w:rsid w:val="00C75C83"/>
    <w:rsid w:val="00C809E1"/>
    <w:rsid w:val="00C84AD5"/>
    <w:rsid w:val="00CE19FD"/>
    <w:rsid w:val="00CE2EB9"/>
    <w:rsid w:val="00CE36C3"/>
    <w:rsid w:val="00CF6A1E"/>
    <w:rsid w:val="00D13CBE"/>
    <w:rsid w:val="00D226DA"/>
    <w:rsid w:val="00D62207"/>
    <w:rsid w:val="00D77211"/>
    <w:rsid w:val="00D87504"/>
    <w:rsid w:val="00DF27EC"/>
    <w:rsid w:val="00E133AF"/>
    <w:rsid w:val="00E1676E"/>
    <w:rsid w:val="00E31474"/>
    <w:rsid w:val="00E559E3"/>
    <w:rsid w:val="00E64AEC"/>
    <w:rsid w:val="00ED1747"/>
    <w:rsid w:val="00ED72DB"/>
    <w:rsid w:val="00EF7D00"/>
    <w:rsid w:val="00F06D84"/>
    <w:rsid w:val="00F42687"/>
    <w:rsid w:val="00F7547B"/>
    <w:rsid w:val="00F831A5"/>
    <w:rsid w:val="00FC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A3002"/>
  <w15:docId w15:val="{85DD3756-1CB3-8C45-A62B-69600093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Courier" w:hAnsi="Courier" w:cs="Courier"/>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9CA"/>
    <w:rPr>
      <w:rFonts w:asciiTheme="minorHAnsi" w:hAnsiTheme="minorHAnsi"/>
    </w:rPr>
  </w:style>
  <w:style w:type="paragraph" w:styleId="Heading1">
    <w:name w:val="heading 1"/>
    <w:basedOn w:val="Title"/>
    <w:next w:val="Normal"/>
    <w:uiPriority w:val="9"/>
    <w:qFormat/>
    <w:rsid w:val="004C76EF"/>
    <w:pPr>
      <w:outlineLvl w:val="0"/>
    </w:pPr>
    <w:rPr>
      <w:rFonts w:ascii="Calibri" w:hAnsi="Calibri" w:cs="Calibri"/>
    </w:rPr>
  </w:style>
  <w:style w:type="paragraph" w:styleId="Heading2">
    <w:name w:val="heading 2"/>
    <w:basedOn w:val="Normal"/>
    <w:next w:val="Normal"/>
    <w:uiPriority w:val="9"/>
    <w:unhideWhenUsed/>
    <w:qFormat/>
    <w:rsid w:val="00094685"/>
    <w:pPr>
      <w:keepNext/>
      <w:pBdr>
        <w:top w:val="nil"/>
        <w:left w:val="nil"/>
        <w:bottom w:val="nil"/>
        <w:right w:val="nil"/>
        <w:between w:val="nil"/>
      </w:pBdr>
      <w:spacing w:before="240" w:after="60"/>
      <w:outlineLvl w:val="1"/>
    </w:pPr>
    <w:rPr>
      <w:rFonts w:ascii="Calibri" w:eastAsia="Arial" w:hAnsi="Calibri" w:cs="Calibri"/>
      <w:b/>
      <w:iCs/>
      <w:sz w:val="28"/>
      <w:szCs w:val="28"/>
    </w:rPr>
  </w:style>
  <w:style w:type="paragraph" w:styleId="Heading3">
    <w:name w:val="heading 3"/>
    <w:basedOn w:val="Heading4"/>
    <w:next w:val="Normal"/>
    <w:uiPriority w:val="9"/>
    <w:unhideWhenUsed/>
    <w:qFormat/>
    <w:rsid w:val="00CE19FD"/>
    <w:pPr>
      <w:outlineLvl w:val="2"/>
    </w:pPr>
    <w:rPr>
      <w:i w:val="0"/>
      <w:iCs w:val="0"/>
      <w:sz w:val="24"/>
      <w:szCs w:val="24"/>
    </w:rPr>
  </w:style>
  <w:style w:type="paragraph" w:styleId="Heading4">
    <w:name w:val="heading 4"/>
    <w:basedOn w:val="Normal"/>
    <w:next w:val="Normal"/>
    <w:uiPriority w:val="9"/>
    <w:unhideWhenUsed/>
    <w:qFormat/>
    <w:rsid w:val="00CE19FD"/>
    <w:pPr>
      <w:keepNext/>
      <w:pBdr>
        <w:top w:val="nil"/>
        <w:left w:val="nil"/>
        <w:bottom w:val="nil"/>
        <w:right w:val="nil"/>
        <w:between w:val="nil"/>
      </w:pBdr>
      <w:spacing w:before="240" w:after="60"/>
      <w:outlineLvl w:val="3"/>
    </w:pPr>
    <w:rPr>
      <w:rFonts w:ascii="Calibri" w:hAnsi="Calibri" w:cs="Calibri"/>
      <w:b/>
      <w:i/>
      <w:iCs/>
      <w:sz w:val="22"/>
      <w:szCs w:val="22"/>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yline">
    <w:name w:val="Byline"/>
    <w:basedOn w:val="Heading2"/>
    <w:qFormat/>
    <w:rsid w:val="009F0FD7"/>
    <w:pPr>
      <w:jc w:val="center"/>
    </w:pPr>
    <w:rPr>
      <w:i/>
      <w:iCs w:val="0"/>
    </w:rPr>
  </w:style>
  <w:style w:type="paragraph" w:customStyle="1" w:styleId="Abstract">
    <w:name w:val="Abstract"/>
    <w:basedOn w:val="Normal"/>
    <w:qFormat/>
    <w:rsid w:val="00B11AF7"/>
  </w:style>
  <w:style w:type="paragraph" w:styleId="FootnoteText">
    <w:name w:val="footnote text"/>
    <w:basedOn w:val="Normal"/>
    <w:link w:val="FootnoteTextChar"/>
    <w:uiPriority w:val="99"/>
    <w:semiHidden/>
    <w:unhideWhenUsed/>
    <w:rsid w:val="0085378C"/>
    <w:rPr>
      <w:sz w:val="20"/>
      <w:szCs w:val="20"/>
    </w:rPr>
  </w:style>
  <w:style w:type="character" w:customStyle="1" w:styleId="FootnoteTextChar">
    <w:name w:val="Footnote Text Char"/>
    <w:basedOn w:val="DefaultParagraphFont"/>
    <w:link w:val="FootnoteText"/>
    <w:uiPriority w:val="99"/>
    <w:semiHidden/>
    <w:rsid w:val="0085378C"/>
    <w:rPr>
      <w:rFonts w:asciiTheme="minorHAnsi" w:hAnsiTheme="minorHAnsi"/>
      <w:sz w:val="20"/>
      <w:szCs w:val="20"/>
    </w:rPr>
  </w:style>
  <w:style w:type="character" w:styleId="FootnoteReference">
    <w:name w:val="footnote reference"/>
    <w:basedOn w:val="DefaultParagraphFont"/>
    <w:uiPriority w:val="99"/>
    <w:semiHidden/>
    <w:unhideWhenUsed/>
    <w:rsid w:val="0085378C"/>
    <w:rPr>
      <w:vertAlign w:val="superscript"/>
    </w:rPr>
  </w:style>
  <w:style w:type="character" w:customStyle="1" w:styleId="figcaption">
    <w:name w:val="figcaption"/>
    <w:basedOn w:val="DefaultParagraphFont"/>
    <w:uiPriority w:val="1"/>
    <w:qFormat/>
    <w:rsid w:val="00585931"/>
  </w:style>
  <w:style w:type="paragraph" w:customStyle="1" w:styleId="Figure">
    <w:name w:val="Figure"/>
    <w:basedOn w:val="Normal"/>
    <w:qFormat/>
    <w:rsid w:val="000759E9"/>
    <w:rPr>
      <w:noProof/>
    </w:rPr>
  </w:style>
  <w:style w:type="paragraph" w:customStyle="1" w:styleId="Blockquote">
    <w:name w:val="Blockquote"/>
    <w:basedOn w:val="Normal"/>
    <w:qFormat/>
    <w:rsid w:val="00D62207"/>
    <w:pPr>
      <w:ind w:left="1080" w:right="1080"/>
    </w:pPr>
  </w:style>
  <w:style w:type="character" w:styleId="Hyperlink">
    <w:name w:val="Hyperlink"/>
    <w:basedOn w:val="DefaultParagraphFont"/>
    <w:uiPriority w:val="99"/>
    <w:unhideWhenUsed/>
    <w:rsid w:val="008C4A53"/>
    <w:rPr>
      <w:color w:val="0000FF" w:themeColor="hyperlink"/>
      <w:u w:val="single"/>
    </w:rPr>
  </w:style>
  <w:style w:type="character" w:styleId="UnresolvedMention">
    <w:name w:val="Unresolved Mention"/>
    <w:basedOn w:val="DefaultParagraphFont"/>
    <w:uiPriority w:val="99"/>
    <w:semiHidden/>
    <w:unhideWhenUsed/>
    <w:rsid w:val="008C4A53"/>
    <w:rPr>
      <w:color w:val="605E5C"/>
      <w:shd w:val="clear" w:color="auto" w:fill="E1DFDD"/>
    </w:rPr>
  </w:style>
  <w:style w:type="paragraph" w:customStyle="1" w:styleId="Reference">
    <w:name w:val="Reference"/>
    <w:basedOn w:val="Normal"/>
    <w:qFormat/>
    <w:rsid w:val="00783BFF"/>
    <w:pPr>
      <w:ind w:left="720" w:hanging="720"/>
    </w:pPr>
  </w:style>
  <w:style w:type="paragraph" w:customStyle="1" w:styleId="Authorbio">
    <w:name w:val="Authorbio"/>
    <w:basedOn w:val="Normal"/>
    <w:qFormat/>
    <w:rsid w:val="00D87504"/>
  </w:style>
  <w:style w:type="character" w:customStyle="1" w:styleId="author-name">
    <w:name w:val="author-name"/>
    <w:basedOn w:val="DefaultParagraphFont"/>
    <w:uiPriority w:val="1"/>
    <w:qFormat/>
    <w:rsid w:val="00D13CBE"/>
    <w:rPr>
      <w:b/>
    </w:rPr>
  </w:style>
  <w:style w:type="paragraph" w:styleId="NormalWeb">
    <w:name w:val="Normal (Web)"/>
    <w:basedOn w:val="Normal"/>
    <w:uiPriority w:val="99"/>
    <w:semiHidden/>
    <w:unhideWhenUsed/>
    <w:rsid w:val="009C1C9F"/>
    <w:rPr>
      <w:rFonts w:ascii="Times New Roman" w:hAnsi="Times New Roman" w:cs="Times New Roman"/>
    </w:rPr>
  </w:style>
  <w:style w:type="character" w:customStyle="1" w:styleId="code">
    <w:name w:val="code"/>
    <w:qFormat/>
    <w:rsid w:val="00B03130"/>
    <w:rPr>
      <w:rFonts w:ascii="Menlo" w:hAnsi="Menlo"/>
    </w:rPr>
  </w:style>
  <w:style w:type="paragraph" w:customStyle="1" w:styleId="LO-Normal">
    <w:name w:val="LO-Normal"/>
    <w:qFormat/>
    <w:rsid w:val="00B03130"/>
    <w:pPr>
      <w:suppressAutoHyphens/>
    </w:pPr>
    <w:rPr>
      <w:rFonts w:ascii="Cambria" w:hAnsi="Cambria"/>
    </w:rPr>
  </w:style>
  <w:style w:type="paragraph" w:customStyle="1" w:styleId="PreformattedText">
    <w:name w:val="Preformatted Text"/>
    <w:basedOn w:val="Normal"/>
    <w:qFormat/>
    <w:rsid w:val="00B03130"/>
    <w:rPr>
      <w:rFonts w:ascii="Liberation Mono" w:eastAsia="Liberation Mono" w:hAnsi="Liberation Mono" w:cs="Liberation Mono"/>
      <w:sz w:val="20"/>
      <w:szCs w:val="20"/>
    </w:rPr>
  </w:style>
  <w:style w:type="table" w:styleId="TableGrid">
    <w:name w:val="Table Grid"/>
    <w:basedOn w:val="TableNormal"/>
    <w:uiPriority w:val="39"/>
    <w:rsid w:val="00842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1C92"/>
    <w:pPr>
      <w:spacing w:after="200"/>
    </w:pPr>
    <w:rPr>
      <w:i/>
      <w:iCs/>
      <w:color w:val="1F497D" w:themeColor="text2"/>
      <w:sz w:val="18"/>
      <w:szCs w:val="18"/>
    </w:rPr>
  </w:style>
  <w:style w:type="table" w:customStyle="1" w:styleId="TableHeader">
    <w:name w:val="Table Header"/>
    <w:basedOn w:val="TableNormal"/>
    <w:uiPriority w:val="99"/>
    <w:rsid w:val="00C75C83"/>
    <w:tbl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4723">
      <w:bodyDiv w:val="1"/>
      <w:marLeft w:val="0"/>
      <w:marRight w:val="0"/>
      <w:marTop w:val="0"/>
      <w:marBottom w:val="0"/>
      <w:divBdr>
        <w:top w:val="none" w:sz="0" w:space="0" w:color="auto"/>
        <w:left w:val="none" w:sz="0" w:space="0" w:color="auto"/>
        <w:bottom w:val="none" w:sz="0" w:space="0" w:color="auto"/>
        <w:right w:val="none" w:sz="0" w:space="0" w:color="auto"/>
      </w:divBdr>
    </w:div>
    <w:div w:id="337002556">
      <w:bodyDiv w:val="1"/>
      <w:marLeft w:val="0"/>
      <w:marRight w:val="0"/>
      <w:marTop w:val="0"/>
      <w:marBottom w:val="0"/>
      <w:divBdr>
        <w:top w:val="none" w:sz="0" w:space="0" w:color="auto"/>
        <w:left w:val="none" w:sz="0" w:space="0" w:color="auto"/>
        <w:bottom w:val="none" w:sz="0" w:space="0" w:color="auto"/>
        <w:right w:val="none" w:sz="0" w:space="0" w:color="auto"/>
      </w:divBdr>
    </w:div>
    <w:div w:id="596257387">
      <w:bodyDiv w:val="1"/>
      <w:marLeft w:val="0"/>
      <w:marRight w:val="0"/>
      <w:marTop w:val="0"/>
      <w:marBottom w:val="0"/>
      <w:divBdr>
        <w:top w:val="none" w:sz="0" w:space="0" w:color="auto"/>
        <w:left w:val="none" w:sz="0" w:space="0" w:color="auto"/>
        <w:bottom w:val="none" w:sz="0" w:space="0" w:color="auto"/>
        <w:right w:val="none" w:sz="0" w:space="0" w:color="auto"/>
      </w:divBdr>
    </w:div>
    <w:div w:id="1944142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nounproject.com/icon/image-155983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ay.require.searchandreplace/" TargetMode="External"/><Relationship Id="rId4" Type="http://schemas.openxmlformats.org/officeDocument/2006/relationships/webSettings" Target="webSettings.xml"/><Relationship Id="rId9" Type="http://schemas.openxmlformats.org/officeDocument/2006/relationships/hyperlink" Target="https://thenounproject.com/alfa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jitp-staging-test.dotx</Template>
  <TotalTime>1</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Benjamin M.</cp:lastModifiedBy>
  <cp:revision>2</cp:revision>
  <dcterms:created xsi:type="dcterms:W3CDTF">2023-04-25T18:49:00Z</dcterms:created>
  <dcterms:modified xsi:type="dcterms:W3CDTF">2023-04-25T18:49:00Z</dcterms:modified>
</cp:coreProperties>
</file>